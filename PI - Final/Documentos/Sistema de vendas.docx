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7A7C5" w14:textId="77777777" w:rsidR="00E808BD" w:rsidRDefault="00E808BD">
      <w:pPr>
        <w:pStyle w:val="Espaocapa"/>
      </w:pPr>
    </w:p>
    <w:p w14:paraId="157C289B" w14:textId="77777777" w:rsidR="00B33001" w:rsidRDefault="00B33001">
      <w:pPr>
        <w:pStyle w:val="Espaocapa"/>
      </w:pPr>
    </w:p>
    <w:p w14:paraId="572E7555" w14:textId="77777777" w:rsidR="00B33001" w:rsidRDefault="00B10EB1">
      <w:pPr>
        <w:pStyle w:val="Espaocapa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43BFD522" wp14:editId="31604182">
            <wp:simplePos x="0" y="0"/>
            <wp:positionH relativeFrom="column">
              <wp:posOffset>300990</wp:posOffset>
            </wp:positionH>
            <wp:positionV relativeFrom="paragraph">
              <wp:posOffset>274320</wp:posOffset>
            </wp:positionV>
            <wp:extent cx="4838700" cy="368617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83278" w14:textId="77777777" w:rsidR="00B33001" w:rsidRDefault="00B33001">
      <w:pPr>
        <w:pStyle w:val="Espaocapa"/>
      </w:pPr>
    </w:p>
    <w:p w14:paraId="4E94F158" w14:textId="77777777" w:rsidR="00E808BD" w:rsidRDefault="00E808BD">
      <w:pPr>
        <w:pStyle w:val="Espaocapa"/>
      </w:pPr>
    </w:p>
    <w:p w14:paraId="42FBAF4F" w14:textId="77777777" w:rsidR="00B33001" w:rsidRDefault="00B33001">
      <w:pPr>
        <w:pStyle w:val="Espaocapa"/>
      </w:pPr>
    </w:p>
    <w:p w14:paraId="4C814A95" w14:textId="77777777" w:rsidR="00E808BD" w:rsidRDefault="00E808BD">
      <w:pPr>
        <w:pStyle w:val="Espaocapa"/>
      </w:pPr>
    </w:p>
    <w:p w14:paraId="17170AA7" w14:textId="77777777" w:rsidR="00B33001" w:rsidRDefault="00B33001">
      <w:pPr>
        <w:pStyle w:val="Espaocapa"/>
      </w:pPr>
    </w:p>
    <w:p w14:paraId="6A0057F2" w14:textId="77777777" w:rsidR="00E808BD" w:rsidRDefault="00E808BD">
      <w:pPr>
        <w:pStyle w:val="Espaocapa"/>
      </w:pPr>
    </w:p>
    <w:p w14:paraId="2A3AD05B" w14:textId="77777777" w:rsidR="00E808BD" w:rsidRDefault="00E808BD">
      <w:pPr>
        <w:pStyle w:val="Espaocapa"/>
      </w:pPr>
    </w:p>
    <w:p w14:paraId="2D580D0D" w14:textId="77777777" w:rsidR="00E808BD" w:rsidRDefault="00E808BD">
      <w:pPr>
        <w:pStyle w:val="Espaocapa"/>
      </w:pPr>
    </w:p>
    <w:p w14:paraId="25F964F8" w14:textId="77777777" w:rsidR="00E808BD" w:rsidRDefault="00E808BD">
      <w:pPr>
        <w:pStyle w:val="Espaocapa"/>
      </w:pPr>
    </w:p>
    <w:p w14:paraId="6BA34F3D" w14:textId="77777777" w:rsidR="00E808BD" w:rsidRDefault="00F30C57">
      <w:pPr>
        <w:pStyle w:val="campo1"/>
      </w:pPr>
      <w:r>
        <w:t>pequeno sistema</w:t>
      </w:r>
      <w:r w:rsidR="00D4358E">
        <w:t xml:space="preserve"> gereciador de</w:t>
      </w:r>
      <w:r w:rsidR="005A06C8">
        <w:t xml:space="preserve"> vendas</w:t>
      </w:r>
    </w:p>
    <w:p w14:paraId="7323CC7F" w14:textId="77777777" w:rsidR="00E808BD" w:rsidRDefault="0094691E">
      <w:pPr>
        <w:ind w:firstLine="0"/>
        <w:jc w:val="center"/>
        <w:rPr>
          <w:b/>
          <w:sz w:val="40"/>
        </w:rPr>
      </w:pPr>
      <w:r>
        <w:rPr>
          <w:b/>
          <w:sz w:val="40"/>
        </w:rPr>
        <w:t xml:space="preserve">Projeto </w:t>
      </w:r>
      <w:r w:rsidR="002501C1" w:rsidRPr="002501C1">
        <w:rPr>
          <w:b/>
          <w:i/>
          <w:sz w:val="40"/>
        </w:rPr>
        <w:t xml:space="preserve">Open </w:t>
      </w:r>
      <w:proofErr w:type="spellStart"/>
      <w:r w:rsidR="002501C1" w:rsidRPr="002501C1">
        <w:rPr>
          <w:b/>
          <w:i/>
          <w:sz w:val="40"/>
        </w:rPr>
        <w:t>Source</w:t>
      </w:r>
      <w:proofErr w:type="spellEnd"/>
      <w:r w:rsidR="002501C1">
        <w:rPr>
          <w:b/>
          <w:sz w:val="40"/>
        </w:rPr>
        <w:t xml:space="preserve"> da </w:t>
      </w:r>
      <w:proofErr w:type="spellStart"/>
      <w:r w:rsidR="002501C1">
        <w:rPr>
          <w:b/>
          <w:sz w:val="40"/>
        </w:rPr>
        <w:t>Jthep</w:t>
      </w:r>
      <w:proofErr w:type="spellEnd"/>
      <w:r w:rsidR="002501C1">
        <w:rPr>
          <w:b/>
          <w:sz w:val="40"/>
        </w:rPr>
        <w:t xml:space="preserve"> </w:t>
      </w:r>
      <w:r w:rsidR="00F30C57">
        <w:rPr>
          <w:b/>
          <w:sz w:val="40"/>
        </w:rPr>
        <w:t>- Sistema de Vendas</w:t>
      </w:r>
    </w:p>
    <w:p w14:paraId="3F690F5C" w14:textId="77777777" w:rsidR="00E808BD" w:rsidRDefault="00E808BD">
      <w:pPr>
        <w:ind w:firstLine="0"/>
        <w:sectPr w:rsidR="00E808BD">
          <w:headerReference w:type="default" r:id="rId10"/>
          <w:footerReference w:type="default" r:id="rId11"/>
          <w:headerReference w:type="first" r:id="rId12"/>
          <w:footerReference w:type="first" r:id="rId13"/>
          <w:type w:val="nextColumn"/>
          <w:pgSz w:w="11907" w:h="16840" w:code="9"/>
          <w:pgMar w:top="1140" w:right="1310" w:bottom="1140" w:left="1701" w:header="454" w:footer="454" w:gutter="0"/>
          <w:cols w:space="720"/>
          <w:titlePg/>
        </w:sectPr>
      </w:pPr>
    </w:p>
    <w:p w14:paraId="3C7F1390" w14:textId="77777777" w:rsidR="00E808BD" w:rsidRDefault="00E808BD">
      <w:pPr>
        <w:jc w:val="right"/>
        <w:rPr>
          <w:b/>
          <w:caps/>
          <w:sz w:val="28"/>
        </w:rPr>
      </w:pPr>
    </w:p>
    <w:p w14:paraId="721E5EAA" w14:textId="77777777" w:rsidR="00E808BD" w:rsidRDefault="00E808BD">
      <w:pPr>
        <w:jc w:val="right"/>
        <w:rPr>
          <w:b/>
          <w:caps/>
          <w:sz w:val="28"/>
        </w:rPr>
      </w:pPr>
    </w:p>
    <w:p w14:paraId="12229A6B" w14:textId="77777777" w:rsidR="00E808BD" w:rsidRDefault="00E808BD">
      <w:pPr>
        <w:jc w:val="right"/>
        <w:rPr>
          <w:b/>
          <w:caps/>
          <w:sz w:val="28"/>
        </w:rPr>
      </w:pPr>
    </w:p>
    <w:p w14:paraId="548ABBAF" w14:textId="77777777" w:rsidR="00DA141C" w:rsidRDefault="00DA141C" w:rsidP="00F30C57">
      <w:pPr>
        <w:ind w:firstLine="0"/>
        <w:rPr>
          <w:b/>
          <w:caps/>
          <w:sz w:val="28"/>
        </w:rPr>
      </w:pPr>
    </w:p>
    <w:p w14:paraId="694F06FB" w14:textId="77777777" w:rsidR="00F30C57" w:rsidRDefault="00F30C57" w:rsidP="00F30C57">
      <w:pPr>
        <w:ind w:firstLine="0"/>
        <w:rPr>
          <w:b/>
          <w:caps/>
          <w:sz w:val="28"/>
        </w:rPr>
      </w:pPr>
    </w:p>
    <w:p w14:paraId="17CBC64B" w14:textId="77777777" w:rsidR="00E808BD" w:rsidRDefault="00E808BD">
      <w:pPr>
        <w:jc w:val="right"/>
        <w:rPr>
          <w:b/>
          <w:caps/>
          <w:sz w:val="28"/>
        </w:rPr>
      </w:pPr>
      <w:r>
        <w:rPr>
          <w:b/>
          <w:caps/>
          <w:sz w:val="28"/>
        </w:rPr>
        <w:t>RESERVADO</w:t>
      </w:r>
    </w:p>
    <w:tbl>
      <w:tblPr>
        <w:tblW w:w="8931" w:type="dxa"/>
        <w:tblInd w:w="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092"/>
        <w:gridCol w:w="3060"/>
        <w:gridCol w:w="1085"/>
        <w:gridCol w:w="1276"/>
      </w:tblGrid>
      <w:tr w:rsidR="00E808BD" w14:paraId="21CA97E9" w14:textId="77777777" w:rsidTr="004609BD">
        <w:trPr>
          <w:cantSplit/>
          <w:trHeight w:val="1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82EF6D" w14:textId="77777777" w:rsidR="00E808BD" w:rsidRPr="004609BD" w:rsidRDefault="00E808BD">
            <w:pPr>
              <w:ind w:firstLine="0"/>
              <w:rPr>
                <w:sz w:val="18"/>
                <w:lang w:val="en-US"/>
              </w:rPr>
            </w:pPr>
            <w:r>
              <w:rPr>
                <w:b/>
                <w:sz w:val="18"/>
              </w:rPr>
              <w:t>Responsável</w:t>
            </w:r>
            <w:r w:rsidR="004609BD">
              <w:rPr>
                <w:sz w:val="18"/>
                <w:lang w:val="en-US"/>
              </w:rPr>
              <w:t>:</w:t>
            </w:r>
          </w:p>
        </w:tc>
        <w:tc>
          <w:tcPr>
            <w:tcW w:w="5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340A" w14:textId="77777777" w:rsidR="00E808BD" w:rsidRDefault="009656DC">
            <w:pPr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Joaquim Francisco Alcino Diniz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613ED1" w14:textId="77777777" w:rsidR="00E808BD" w:rsidRDefault="004B4AAF">
            <w:pPr>
              <w:ind w:firstLine="0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Versão</w:t>
            </w:r>
            <w:r w:rsidR="00E808BD">
              <w:rPr>
                <w:b/>
                <w:bCs/>
                <w:sz w:val="18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A4D" w14:textId="77777777" w:rsidR="00E808BD" w:rsidRDefault="004B4AAF">
            <w:pPr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1.0.0</w:t>
            </w:r>
          </w:p>
        </w:tc>
      </w:tr>
      <w:tr w:rsidR="00E808BD" w14:paraId="1499BBB7" w14:textId="77777777" w:rsidTr="004609BD">
        <w:trPr>
          <w:cantSplit/>
          <w:trHeight w:val="60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9A9C" w14:textId="77777777" w:rsidR="00E808BD" w:rsidRDefault="00E808BD">
            <w:pPr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Elaborador(es):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5220" w14:textId="77777777" w:rsidR="00E808BD" w:rsidRDefault="00E808BD">
            <w:pPr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6E6A" w14:textId="77777777" w:rsidR="00E808BD" w:rsidRDefault="00E808BD">
            <w:pPr>
              <w:ind w:firstLine="0"/>
              <w:jc w:val="left"/>
              <w:rPr>
                <w:b/>
                <w:sz w:val="18"/>
              </w:rPr>
            </w:pPr>
          </w:p>
        </w:tc>
      </w:tr>
      <w:tr w:rsidR="00E808BD" w14:paraId="54B9E17B" w14:textId="77777777" w:rsidTr="004609BD">
        <w:trPr>
          <w:cantSplit/>
          <w:trHeight w:val="2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21D6" w14:textId="062415E3" w:rsidR="00E808BD" w:rsidRDefault="005E551E" w:rsidP="00FC4749">
            <w:pPr>
              <w:ind w:firstLine="0"/>
              <w:rPr>
                <w:sz w:val="18"/>
              </w:rPr>
            </w:pPr>
            <w:r w:rsidRPr="005E551E">
              <w:rPr>
                <w:sz w:val="18"/>
              </w:rPr>
              <w:t>Francisco Romário de Souza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FE16" w14:textId="70808993" w:rsidR="00E808BD" w:rsidRDefault="00B14628" w:rsidP="004609BD">
            <w:pPr>
              <w:ind w:firstLine="0"/>
              <w:rPr>
                <w:sz w:val="18"/>
              </w:rPr>
            </w:pPr>
            <w:r w:rsidRPr="00B14628">
              <w:rPr>
                <w:sz w:val="18"/>
              </w:rPr>
              <w:t>romariosouza_92@hotmail.com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68B0" w14:textId="77777777" w:rsidR="00E808BD" w:rsidRPr="0094691E" w:rsidRDefault="00E808BD">
            <w:pPr>
              <w:ind w:firstLine="0"/>
              <w:rPr>
                <w:sz w:val="18"/>
                <w:u w:val="single"/>
              </w:rPr>
            </w:pPr>
          </w:p>
        </w:tc>
      </w:tr>
      <w:tr w:rsidR="00F30C57" w14:paraId="3E81FADE" w14:textId="77777777" w:rsidTr="004609BD">
        <w:trPr>
          <w:cantSplit/>
          <w:trHeight w:val="2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18B3" w14:textId="77777777" w:rsidR="00F30C57" w:rsidRDefault="004B4AAF" w:rsidP="00FC4749">
            <w:pPr>
              <w:ind w:firstLine="0"/>
              <w:rPr>
                <w:sz w:val="18"/>
              </w:rPr>
            </w:pPr>
            <w:r>
              <w:rPr>
                <w:sz w:val="18"/>
              </w:rPr>
              <w:t xml:space="preserve">José </w:t>
            </w:r>
            <w:proofErr w:type="spellStart"/>
            <w:r>
              <w:rPr>
                <w:sz w:val="18"/>
              </w:rPr>
              <w:t>Clenildon</w:t>
            </w:r>
            <w:proofErr w:type="spellEnd"/>
            <w:r>
              <w:rPr>
                <w:sz w:val="18"/>
              </w:rPr>
              <w:t xml:space="preserve"> Ferreira do Nascimento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963F" w14:textId="70A64BA3" w:rsidR="00F30C57" w:rsidRDefault="005E551E" w:rsidP="004609BD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c</w:t>
            </w:r>
            <w:r w:rsidR="004B4AAF">
              <w:rPr>
                <w:sz w:val="18"/>
              </w:rPr>
              <w:t>lenildonferreira34gmail.com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B53F" w14:textId="77777777" w:rsidR="00F30C57" w:rsidRPr="0094691E" w:rsidRDefault="00F30C57">
            <w:pPr>
              <w:ind w:firstLine="0"/>
              <w:rPr>
                <w:sz w:val="18"/>
                <w:u w:val="single"/>
              </w:rPr>
            </w:pPr>
          </w:p>
        </w:tc>
      </w:tr>
      <w:tr w:rsidR="00F30C57" w14:paraId="6C1A6D86" w14:textId="77777777" w:rsidTr="004609BD">
        <w:trPr>
          <w:cantSplit/>
          <w:trHeight w:val="2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ED58" w14:textId="77777777" w:rsidR="00F30C57" w:rsidRDefault="000C013C" w:rsidP="00FC4749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Pedro Guilherme Alves Farias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0283" w14:textId="77777777" w:rsidR="00F30C57" w:rsidRDefault="000C013C" w:rsidP="004609BD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fpedroguilherme@gmail.com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489D" w14:textId="77777777" w:rsidR="00F30C57" w:rsidRPr="0094691E" w:rsidRDefault="00F30C57">
            <w:pPr>
              <w:ind w:firstLine="0"/>
              <w:rPr>
                <w:sz w:val="18"/>
                <w:u w:val="single"/>
              </w:rPr>
            </w:pPr>
          </w:p>
        </w:tc>
      </w:tr>
      <w:tr w:rsidR="00F30C57" w14:paraId="160385C8" w14:textId="77777777" w:rsidTr="004609BD">
        <w:trPr>
          <w:cantSplit/>
          <w:trHeight w:val="2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9A40" w14:textId="77777777" w:rsidR="00F30C57" w:rsidRPr="000C013C" w:rsidRDefault="000C013C" w:rsidP="00FC4749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Lucas Jonathan Silveira Mesquita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6ABC" w14:textId="77777777" w:rsidR="00F30C57" w:rsidRDefault="00F30C57" w:rsidP="004609BD">
            <w:pPr>
              <w:ind w:firstLine="0"/>
              <w:rPr>
                <w:sz w:val="18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6DD6" w14:textId="77777777" w:rsidR="00F30C57" w:rsidRPr="0094691E" w:rsidRDefault="00F30C57">
            <w:pPr>
              <w:ind w:firstLine="0"/>
              <w:rPr>
                <w:sz w:val="18"/>
                <w:u w:val="single"/>
              </w:rPr>
            </w:pPr>
          </w:p>
        </w:tc>
      </w:tr>
      <w:tr w:rsidR="00F30C57" w14:paraId="42B8F53F" w14:textId="77777777" w:rsidTr="004609BD">
        <w:trPr>
          <w:cantSplit/>
          <w:trHeight w:val="2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17BC" w14:textId="77777777" w:rsidR="00F30C57" w:rsidRDefault="00F30C57" w:rsidP="00FC4749">
            <w:pPr>
              <w:ind w:firstLine="0"/>
              <w:rPr>
                <w:sz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451C" w14:textId="77777777" w:rsidR="00F30C57" w:rsidRDefault="00F30C57" w:rsidP="004609BD">
            <w:pPr>
              <w:ind w:firstLine="0"/>
              <w:rPr>
                <w:sz w:val="18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3DC0" w14:textId="77777777" w:rsidR="00F30C57" w:rsidRPr="0094691E" w:rsidRDefault="00F30C57">
            <w:pPr>
              <w:ind w:firstLine="0"/>
              <w:rPr>
                <w:sz w:val="18"/>
                <w:u w:val="single"/>
              </w:rPr>
            </w:pPr>
          </w:p>
        </w:tc>
      </w:tr>
    </w:tbl>
    <w:p w14:paraId="4CA54D86" w14:textId="77777777" w:rsidR="00E808BD" w:rsidRDefault="00E808BD">
      <w:pPr>
        <w:pStyle w:val="Ttulo"/>
      </w:pPr>
      <w:r>
        <w:br w:type="page"/>
      </w:r>
      <w:bookmarkStart w:id="0" w:name="_Toc10401588"/>
      <w:r>
        <w:lastRenderedPageBreak/>
        <w:t>ÍNDICE</w:t>
      </w:r>
      <w:bookmarkEnd w:id="0"/>
    </w:p>
    <w:bookmarkStart w:id="1" w:name="_Ref475506020"/>
    <w:bookmarkStart w:id="2" w:name="_Toc482517337"/>
    <w:bookmarkStart w:id="3" w:name="_Toc535741515"/>
    <w:bookmarkStart w:id="4" w:name="_Toc535741510"/>
    <w:bookmarkStart w:id="5" w:name="_Toc414768354"/>
    <w:bookmarkStart w:id="6" w:name="_Ref418497390"/>
    <w:bookmarkStart w:id="7" w:name="_Toc419112968"/>
    <w:bookmarkStart w:id="8" w:name="_Ref439573339"/>
    <w:bookmarkStart w:id="9" w:name="_Toc446914768"/>
    <w:bookmarkStart w:id="10" w:name="_Toc472216722"/>
    <w:bookmarkStart w:id="11" w:name="_Toc472400463"/>
    <w:p w14:paraId="7C9BED23" w14:textId="395FF6B3" w:rsidR="00FA118C" w:rsidRDefault="009006D1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r w:rsidRPr="009006D1">
        <w:rPr>
          <w:b/>
          <w:kern w:val="28"/>
        </w:rPr>
        <w:fldChar w:fldCharType="begin"/>
      </w:r>
      <w:r>
        <w:rPr>
          <w:b/>
          <w:kern w:val="28"/>
        </w:rPr>
        <w:instrText xml:space="preserve"> TOC \o "1-3" \h \z \u </w:instrText>
      </w:r>
      <w:r w:rsidRPr="009006D1">
        <w:rPr>
          <w:b/>
          <w:kern w:val="28"/>
        </w:rPr>
        <w:fldChar w:fldCharType="separate"/>
      </w:r>
      <w:hyperlink w:anchor="_Toc10401588" w:history="1">
        <w:r w:rsidR="00FA118C" w:rsidRPr="00A77692">
          <w:rPr>
            <w:rStyle w:val="Hyperlink"/>
          </w:rPr>
          <w:t>ÍNDICE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_Toc10401588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2</w:t>
        </w:r>
        <w:r w:rsidR="00FA118C">
          <w:rPr>
            <w:webHidden/>
          </w:rPr>
          <w:fldChar w:fldCharType="end"/>
        </w:r>
      </w:hyperlink>
    </w:p>
    <w:p w14:paraId="04E5414B" w14:textId="099E66EC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589" w:history="1">
        <w:r w:rsidR="00FA118C" w:rsidRPr="00A77692">
          <w:rPr>
            <w:rStyle w:val="Hyperlink"/>
          </w:rPr>
          <w:t>1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Histórico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_Toc10401589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3</w:t>
        </w:r>
        <w:r w:rsidR="00FA118C">
          <w:rPr>
            <w:webHidden/>
          </w:rPr>
          <w:fldChar w:fldCharType="end"/>
        </w:r>
      </w:hyperlink>
    </w:p>
    <w:p w14:paraId="6A068B2C" w14:textId="389D36B1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590" w:history="1">
        <w:r w:rsidR="00FA118C" w:rsidRPr="00A77692">
          <w:rPr>
            <w:rStyle w:val="Hyperlink"/>
          </w:rPr>
          <w:t>2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Introdução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_Toc10401590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3</w:t>
        </w:r>
        <w:r w:rsidR="00FA118C">
          <w:rPr>
            <w:webHidden/>
          </w:rPr>
          <w:fldChar w:fldCharType="end"/>
        </w:r>
      </w:hyperlink>
    </w:p>
    <w:p w14:paraId="18160847" w14:textId="1F355985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1" w:history="1">
        <w:r w:rsidR="00FA118C" w:rsidRPr="00A77692">
          <w:rPr>
            <w:rStyle w:val="Hyperlink"/>
          </w:rPr>
          <w:t>2.1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Motivação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_Toc10401591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5</w:t>
        </w:r>
        <w:r w:rsidR="00FA118C">
          <w:rPr>
            <w:webHidden/>
          </w:rPr>
          <w:fldChar w:fldCharType="end"/>
        </w:r>
      </w:hyperlink>
    </w:p>
    <w:p w14:paraId="204857D9" w14:textId="1A413E61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2" w:history="1">
        <w:r w:rsidR="00FA118C" w:rsidRPr="00A77692">
          <w:rPr>
            <w:rStyle w:val="Hyperlink"/>
            <w:snapToGrid w:val="0"/>
          </w:rPr>
          <w:t>2.2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  <w:snapToGrid w:val="0"/>
          </w:rPr>
          <w:t>OBJETIVOS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_Toc10401592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6</w:t>
        </w:r>
        <w:r w:rsidR="00FA118C">
          <w:rPr>
            <w:webHidden/>
          </w:rPr>
          <w:fldChar w:fldCharType="end"/>
        </w:r>
      </w:hyperlink>
    </w:p>
    <w:p w14:paraId="125EE153" w14:textId="098A316E" w:rsidR="00FA118C" w:rsidRDefault="001F34FE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3" w:history="1">
        <w:r w:rsidR="00FA118C" w:rsidRPr="00A77692">
          <w:rPr>
            <w:rStyle w:val="Hyperlink"/>
          </w:rPr>
          <w:t>2.2.1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Objetivo Geral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_Toc10401593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6</w:t>
        </w:r>
        <w:r w:rsidR="00FA118C">
          <w:rPr>
            <w:webHidden/>
          </w:rPr>
          <w:fldChar w:fldCharType="end"/>
        </w:r>
      </w:hyperlink>
    </w:p>
    <w:p w14:paraId="5CF6D730" w14:textId="5EAF4BB7" w:rsidR="00FA118C" w:rsidRDefault="001F34FE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4" w:history="1">
        <w:r w:rsidR="00FA118C" w:rsidRPr="00A77692">
          <w:rPr>
            <w:rStyle w:val="Hyperlink"/>
          </w:rPr>
          <w:t>2.2.2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Objetivos específicos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_Toc10401594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6</w:t>
        </w:r>
        <w:r w:rsidR="00FA118C">
          <w:rPr>
            <w:webHidden/>
          </w:rPr>
          <w:fldChar w:fldCharType="end"/>
        </w:r>
      </w:hyperlink>
    </w:p>
    <w:p w14:paraId="04AA2276" w14:textId="2F10338F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5" w:history="1">
        <w:r w:rsidR="00FA118C" w:rsidRPr="00A77692">
          <w:rPr>
            <w:rStyle w:val="Hyperlink"/>
          </w:rPr>
          <w:t>2.3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Público alvo deste documento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_Toc10401595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6</w:t>
        </w:r>
        <w:r w:rsidR="00FA118C">
          <w:rPr>
            <w:webHidden/>
          </w:rPr>
          <w:fldChar w:fldCharType="end"/>
        </w:r>
      </w:hyperlink>
    </w:p>
    <w:p w14:paraId="0DF8AA10" w14:textId="01EFBF6C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6" w:history="1">
        <w:r w:rsidR="00FA118C" w:rsidRPr="00A77692">
          <w:rPr>
            <w:rStyle w:val="Hyperlink"/>
          </w:rPr>
          <w:t>2.4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Referências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_Toc10401596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6</w:t>
        </w:r>
        <w:r w:rsidR="00FA118C">
          <w:rPr>
            <w:webHidden/>
          </w:rPr>
          <w:fldChar w:fldCharType="end"/>
        </w:r>
      </w:hyperlink>
    </w:p>
    <w:p w14:paraId="17A0ED33" w14:textId="45D698C1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597" w:history="1">
        <w:r w:rsidR="00FA118C" w:rsidRPr="00A77692">
          <w:rPr>
            <w:rStyle w:val="Hyperlink"/>
          </w:rPr>
          <w:t>3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LEVANTAMENTO DE ANÁLISE DE REQUISITOS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_Toc10401597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7</w:t>
        </w:r>
        <w:r w:rsidR="00FA118C">
          <w:rPr>
            <w:webHidden/>
          </w:rPr>
          <w:fldChar w:fldCharType="end"/>
        </w:r>
      </w:hyperlink>
    </w:p>
    <w:p w14:paraId="13B878A6" w14:textId="59DB1998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598" w:history="1">
        <w:r w:rsidR="00FA118C" w:rsidRPr="00A77692">
          <w:rPr>
            <w:rStyle w:val="Hyperlink"/>
          </w:rPr>
          <w:t>4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requisitos  funcionais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_Toc10401598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8</w:t>
        </w:r>
        <w:r w:rsidR="00FA118C">
          <w:rPr>
            <w:webHidden/>
          </w:rPr>
          <w:fldChar w:fldCharType="end"/>
        </w:r>
      </w:hyperlink>
    </w:p>
    <w:p w14:paraId="26F937D9" w14:textId="37F1BD25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599" w:history="1">
        <w:r w:rsidR="00FA118C" w:rsidRPr="00A77692">
          <w:rPr>
            <w:rStyle w:val="Hyperlink"/>
          </w:rPr>
          <w:t>4.1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[RQF_01] Cadastro de Informações;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_Toc10401599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8</w:t>
        </w:r>
        <w:r w:rsidR="00FA118C">
          <w:rPr>
            <w:webHidden/>
          </w:rPr>
          <w:fldChar w:fldCharType="end"/>
        </w:r>
      </w:hyperlink>
    </w:p>
    <w:p w14:paraId="41E03482" w14:textId="146E0E15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0" w:history="1">
        <w:r w:rsidR="00FA118C" w:rsidRPr="00A77692">
          <w:rPr>
            <w:rStyle w:val="Hyperlink"/>
          </w:rPr>
          <w:t>4.2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[RQF_02] Cadastro de Produtos;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_Toc10401600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8</w:t>
        </w:r>
        <w:r w:rsidR="00FA118C">
          <w:rPr>
            <w:webHidden/>
          </w:rPr>
          <w:fldChar w:fldCharType="end"/>
        </w:r>
      </w:hyperlink>
    </w:p>
    <w:p w14:paraId="514B2D4D" w14:textId="060CD8E4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1" w:history="1">
        <w:r w:rsidR="00FA118C" w:rsidRPr="00A77692">
          <w:rPr>
            <w:rStyle w:val="Hyperlink"/>
          </w:rPr>
          <w:t>4.3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[RQF_03] Cadastro de Clientes;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_Toc10401601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8</w:t>
        </w:r>
        <w:r w:rsidR="00FA118C">
          <w:rPr>
            <w:webHidden/>
          </w:rPr>
          <w:fldChar w:fldCharType="end"/>
        </w:r>
      </w:hyperlink>
    </w:p>
    <w:p w14:paraId="4C15C727" w14:textId="5375A1F2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2" w:history="1">
        <w:r w:rsidR="00FA118C" w:rsidRPr="00A77692">
          <w:rPr>
            <w:rStyle w:val="Hyperlink"/>
          </w:rPr>
          <w:t>4.4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[RQF_04] Cadastro de Fornecedores;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_Toc10401602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8</w:t>
        </w:r>
        <w:r w:rsidR="00FA118C">
          <w:rPr>
            <w:webHidden/>
          </w:rPr>
          <w:fldChar w:fldCharType="end"/>
        </w:r>
      </w:hyperlink>
    </w:p>
    <w:p w14:paraId="7A85F762" w14:textId="47FA2815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3" w:history="1">
        <w:r w:rsidR="00FA118C" w:rsidRPr="00A77692">
          <w:rPr>
            <w:rStyle w:val="Hyperlink"/>
          </w:rPr>
          <w:t>4.5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[RQF_05] Realização de Vendas;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_Toc10401603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8</w:t>
        </w:r>
        <w:r w:rsidR="00FA118C">
          <w:rPr>
            <w:webHidden/>
          </w:rPr>
          <w:fldChar w:fldCharType="end"/>
        </w:r>
      </w:hyperlink>
    </w:p>
    <w:p w14:paraId="0070711A" w14:textId="5AC8379E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4" w:history="1">
        <w:r w:rsidR="00FA118C" w:rsidRPr="00A77692">
          <w:rPr>
            <w:rStyle w:val="Hyperlink"/>
          </w:rPr>
          <w:t>4.6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[RQF_06] Realização de Compra de Produtos para reabasterce o estoque;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_Toc10401604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74AFA7B7" w14:textId="06CB31F6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5" w:history="1">
        <w:r w:rsidR="00FA118C" w:rsidRPr="00A77692">
          <w:rPr>
            <w:rStyle w:val="Hyperlink"/>
          </w:rPr>
          <w:t>4.7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[RQF_07] Barra de menu Rapido;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_Toc10401605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11C21D4F" w14:textId="4044CDA2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6" w:history="1">
        <w:r w:rsidR="00FA118C" w:rsidRPr="00A77692">
          <w:rPr>
            <w:rStyle w:val="Hyperlink"/>
          </w:rPr>
          <w:t>4.8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[RQF_08] Botão de Sair e Sobre o Sistema 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_Toc10401606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5EEB0816" w14:textId="2B77B2DE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607" w:history="1">
        <w:r w:rsidR="00FA118C" w:rsidRPr="00A77692">
          <w:rPr>
            <w:rStyle w:val="Hyperlink"/>
          </w:rPr>
          <w:t>5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REQUISITOS NÃO-FUNCIONAIS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_Toc10401607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79A20A28" w14:textId="1DA2B8A6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8" w:history="1">
        <w:r w:rsidR="00FA118C" w:rsidRPr="00A77692">
          <w:rPr>
            <w:rStyle w:val="Hyperlink"/>
          </w:rPr>
          <w:t>5.1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[RQNF_01] O sistema deve ter uma inteface simples e intuitivas.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_Toc10401608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586C9C63" w14:textId="3D48A648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09" w:history="1">
        <w:r w:rsidR="00FA118C" w:rsidRPr="00A77692">
          <w:rPr>
            <w:rStyle w:val="Hyperlink"/>
          </w:rPr>
          <w:t>5.2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[RQNF_02] As informações serão armazenadas em um Banco de Dados.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_Toc10401609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59B8658B" w14:textId="0EDE7D76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0" w:history="1">
        <w:r w:rsidR="00FA118C" w:rsidRPr="00A77692">
          <w:rPr>
            <w:rStyle w:val="Hyperlink"/>
          </w:rPr>
          <w:t>5.3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[RQNF_03] Acesso ao Sistema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_Toc10401610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121C6EB3" w14:textId="284170CF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1" w:history="1">
        <w:r w:rsidR="00FA118C" w:rsidRPr="00A77692">
          <w:rPr>
            <w:rStyle w:val="Hyperlink"/>
            <w:rFonts w:ascii="Wingdings" w:hAnsi="Wingdings"/>
          </w:rPr>
          <w:t>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O sistema poderá ser acessado somente pelo administrador;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_Toc10401611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67CF7D66" w14:textId="74CDCAF8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2" w:history="1">
        <w:r w:rsidR="00FA118C" w:rsidRPr="00A77692">
          <w:rPr>
            <w:rStyle w:val="Hyperlink"/>
          </w:rPr>
          <w:t>5.4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[RQNF_04] Permissões do Sistema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_Toc10401612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1E0AB0FC" w14:textId="48E40A1D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613" w:history="1">
        <w:r w:rsidR="00FA118C" w:rsidRPr="00A77692">
          <w:rPr>
            <w:rStyle w:val="Hyperlink"/>
          </w:rPr>
          <w:t>6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Não escopo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_Toc10401613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1B3481D9" w14:textId="0B174E55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614" w:history="1">
        <w:r w:rsidR="00FA118C" w:rsidRPr="00A77692">
          <w:rPr>
            <w:rStyle w:val="Hyperlink"/>
          </w:rPr>
          <w:t>7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DESENVOLVIMENTO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_Toc10401614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4866348D" w14:textId="58C0015D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5" w:history="1">
        <w:r w:rsidR="00FA118C" w:rsidRPr="00A77692">
          <w:rPr>
            <w:rStyle w:val="Hyperlink"/>
          </w:rPr>
          <w:t>7.1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Ferramentas utilizadas para desenvolvimento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_Toc10401615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13FAF372" w14:textId="1DC607B2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6" w:history="1">
        <w:r w:rsidR="00FA118C" w:rsidRPr="00A77692">
          <w:rPr>
            <w:rStyle w:val="Hyperlink"/>
          </w:rPr>
          <w:t>7.2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Desenvolvimento do sistema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_Toc10401616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9</w:t>
        </w:r>
        <w:r w:rsidR="00FA118C">
          <w:rPr>
            <w:webHidden/>
          </w:rPr>
          <w:fldChar w:fldCharType="end"/>
        </w:r>
      </w:hyperlink>
    </w:p>
    <w:p w14:paraId="1D5A174F" w14:textId="1CFBD91D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617" w:history="1">
        <w:r w:rsidR="00FA118C" w:rsidRPr="00A77692">
          <w:rPr>
            <w:rStyle w:val="Hyperlink"/>
          </w:rPr>
          <w:t>8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DESCRIÇÃO DO SISTEMA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_Toc10401617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11</w:t>
        </w:r>
        <w:r w:rsidR="00FA118C">
          <w:rPr>
            <w:webHidden/>
          </w:rPr>
          <w:fldChar w:fldCharType="end"/>
        </w:r>
      </w:hyperlink>
    </w:p>
    <w:p w14:paraId="243D02B3" w14:textId="1476CE09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8" w:history="1">
        <w:r w:rsidR="00FA118C" w:rsidRPr="00A77692">
          <w:rPr>
            <w:rStyle w:val="Hyperlink"/>
          </w:rPr>
          <w:t>8.1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Acesso do sistema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_Toc10401618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11</w:t>
        </w:r>
        <w:r w:rsidR="00FA118C">
          <w:rPr>
            <w:webHidden/>
          </w:rPr>
          <w:fldChar w:fldCharType="end"/>
        </w:r>
      </w:hyperlink>
    </w:p>
    <w:p w14:paraId="539D4E10" w14:textId="7E8649C3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19" w:history="1">
        <w:r w:rsidR="00FA118C" w:rsidRPr="00A77692">
          <w:rPr>
            <w:rStyle w:val="Hyperlink"/>
          </w:rPr>
          <w:t>8.2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Tela menu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_Toc10401619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13</w:t>
        </w:r>
        <w:r w:rsidR="00FA118C">
          <w:rPr>
            <w:webHidden/>
          </w:rPr>
          <w:fldChar w:fldCharType="end"/>
        </w:r>
      </w:hyperlink>
    </w:p>
    <w:p w14:paraId="54C8AF20" w14:textId="2FB1036F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20" w:history="1">
        <w:r w:rsidR="00FA118C" w:rsidRPr="00A77692">
          <w:rPr>
            <w:rStyle w:val="Hyperlink"/>
          </w:rPr>
          <w:t>8.3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Cadastros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_Toc10401620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13</w:t>
        </w:r>
        <w:r w:rsidR="00FA118C">
          <w:rPr>
            <w:webHidden/>
          </w:rPr>
          <w:fldChar w:fldCharType="end"/>
        </w:r>
      </w:hyperlink>
    </w:p>
    <w:p w14:paraId="31F34D5F" w14:textId="32CB3649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21" w:history="1">
        <w:r w:rsidR="00FA118C" w:rsidRPr="00A77692">
          <w:rPr>
            <w:rStyle w:val="Hyperlink"/>
          </w:rPr>
          <w:t>8.4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Movimentos Compra e Vendas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_Toc10401621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14</w:t>
        </w:r>
        <w:r w:rsidR="00FA118C">
          <w:rPr>
            <w:webHidden/>
          </w:rPr>
          <w:fldChar w:fldCharType="end"/>
        </w:r>
      </w:hyperlink>
    </w:p>
    <w:p w14:paraId="5DEBFAD2" w14:textId="2D83CEE4" w:rsidR="00FA118C" w:rsidRDefault="001F34FE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0401622" w:history="1">
        <w:r w:rsidR="00FA118C" w:rsidRPr="00A77692">
          <w:rPr>
            <w:rStyle w:val="Hyperlink"/>
          </w:rPr>
          <w:t>8.5</w:t>
        </w:r>
        <w:r w:rsidR="00FA11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118C" w:rsidRPr="00A77692">
          <w:rPr>
            <w:rStyle w:val="Hyperlink"/>
          </w:rPr>
          <w:t>Sistema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_Toc10401622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15</w:t>
        </w:r>
        <w:r w:rsidR="00FA118C">
          <w:rPr>
            <w:webHidden/>
          </w:rPr>
          <w:fldChar w:fldCharType="end"/>
        </w:r>
      </w:hyperlink>
    </w:p>
    <w:p w14:paraId="410224CD" w14:textId="3362C3EC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623" w:history="1">
        <w:r w:rsidR="00FA118C" w:rsidRPr="00A77692">
          <w:rPr>
            <w:rStyle w:val="Hyperlink"/>
          </w:rPr>
          <w:t>9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Teste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_Toc10401623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15</w:t>
        </w:r>
        <w:r w:rsidR="00FA118C">
          <w:rPr>
            <w:webHidden/>
          </w:rPr>
          <w:fldChar w:fldCharType="end"/>
        </w:r>
      </w:hyperlink>
    </w:p>
    <w:p w14:paraId="0A4AB680" w14:textId="63DFC8BC" w:rsidR="00FA118C" w:rsidRDefault="001F34FE">
      <w:pPr>
        <w:pStyle w:val="Sumrio1"/>
        <w:rPr>
          <w:rFonts w:asciiTheme="minorHAnsi" w:eastAsiaTheme="minorEastAsia" w:hAnsiTheme="minorHAnsi" w:cstheme="minorBidi"/>
          <w:caps w:val="0"/>
          <w:szCs w:val="22"/>
        </w:rPr>
      </w:pPr>
      <w:hyperlink w:anchor="_Toc10401624" w:history="1">
        <w:r w:rsidR="00FA118C" w:rsidRPr="00A77692">
          <w:rPr>
            <w:rStyle w:val="Hyperlink"/>
          </w:rPr>
          <w:t>10</w:t>
        </w:r>
        <w:r w:rsidR="00FA118C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FA118C" w:rsidRPr="00A77692">
          <w:rPr>
            <w:rStyle w:val="Hyperlink"/>
          </w:rPr>
          <w:t>CONSIDERAÇÕES FINAIS</w:t>
        </w:r>
        <w:r w:rsidR="00FA118C">
          <w:rPr>
            <w:webHidden/>
          </w:rPr>
          <w:tab/>
        </w:r>
        <w:r w:rsidR="00FA118C">
          <w:rPr>
            <w:webHidden/>
          </w:rPr>
          <w:fldChar w:fldCharType="begin"/>
        </w:r>
        <w:r w:rsidR="00FA118C">
          <w:rPr>
            <w:webHidden/>
          </w:rPr>
          <w:instrText xml:space="preserve"> PAGEREF _Toc10401624 \h </w:instrText>
        </w:r>
        <w:r w:rsidR="00FA118C">
          <w:rPr>
            <w:webHidden/>
          </w:rPr>
        </w:r>
        <w:r w:rsidR="00FA118C">
          <w:rPr>
            <w:webHidden/>
          </w:rPr>
          <w:fldChar w:fldCharType="separate"/>
        </w:r>
        <w:r w:rsidR="00E647DE">
          <w:rPr>
            <w:webHidden/>
          </w:rPr>
          <w:t>16</w:t>
        </w:r>
        <w:r w:rsidR="00FA118C">
          <w:rPr>
            <w:webHidden/>
          </w:rPr>
          <w:fldChar w:fldCharType="end"/>
        </w:r>
      </w:hyperlink>
    </w:p>
    <w:p w14:paraId="6F4800CC" w14:textId="77777777" w:rsidR="000D4E09" w:rsidRPr="00F7043B" w:rsidRDefault="009006D1" w:rsidP="00F7043B">
      <w:pPr>
        <w:pStyle w:val="Sumrio2"/>
        <w:rPr>
          <w:b/>
          <w:kern w:val="28"/>
          <w:sz w:val="22"/>
        </w:rPr>
      </w:pPr>
      <w:r w:rsidRPr="009006D1">
        <w:rPr>
          <w:b/>
          <w:kern w:val="28"/>
          <w:sz w:val="22"/>
        </w:rPr>
        <w:fldChar w:fldCharType="end"/>
      </w:r>
    </w:p>
    <w:p w14:paraId="38538A12" w14:textId="77777777" w:rsidR="009006D1" w:rsidRDefault="009006D1" w:rsidP="009006D1"/>
    <w:p w14:paraId="77E4A708" w14:textId="77777777" w:rsidR="002C036E" w:rsidRPr="002C036E" w:rsidRDefault="002C036E" w:rsidP="002C036E"/>
    <w:p w14:paraId="19E8DD96" w14:textId="77777777" w:rsidR="00E808BD" w:rsidRPr="009006D1" w:rsidRDefault="00E808BD" w:rsidP="002C036E">
      <w:pPr>
        <w:pStyle w:val="Ttulo1"/>
        <w:spacing w:before="0"/>
      </w:pPr>
      <w:bookmarkStart w:id="12" w:name="_Toc10401589"/>
      <w:r w:rsidRPr="009006D1">
        <w:t>Histórico</w:t>
      </w:r>
      <w:bookmarkEnd w:id="1"/>
      <w:bookmarkEnd w:id="2"/>
      <w:bookmarkEnd w:id="3"/>
      <w:bookmarkEnd w:id="12"/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410"/>
        <w:gridCol w:w="3969"/>
      </w:tblGrid>
      <w:tr w:rsidR="00E808BD" w14:paraId="754A5094" w14:textId="77777777" w:rsidTr="00FA118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8AC0" w14:textId="77777777" w:rsidR="00E808BD" w:rsidRDefault="00E808BD" w:rsidP="002C036E">
            <w:pPr>
              <w:pStyle w:val="CabecalhoTabela"/>
              <w:spacing w:before="0"/>
            </w:pPr>
            <w: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B79F" w14:textId="77777777" w:rsidR="00E808BD" w:rsidRDefault="00E808BD">
            <w:pPr>
              <w:pStyle w:val="CabecalhoTabela"/>
            </w:pPr>
            <w:r>
              <w:t>Versão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40BB" w14:textId="77777777" w:rsidR="00E808BD" w:rsidRDefault="00E808BD">
            <w:pPr>
              <w:pStyle w:val="CabecalhoTabela"/>
            </w:pPr>
            <w:r>
              <w:t>Responsável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3FA" w14:textId="77777777" w:rsidR="00E808BD" w:rsidRDefault="00E808BD">
            <w:pPr>
              <w:pStyle w:val="CabecalhoTabela"/>
            </w:pPr>
            <w:r>
              <w:t>Alteração</w:t>
            </w:r>
          </w:p>
        </w:tc>
      </w:tr>
      <w:tr w:rsidR="00E808BD" w14:paraId="60CC29AF" w14:textId="77777777" w:rsidTr="00FA118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F0237E6" w14:textId="61AB2BEE" w:rsidR="00E808BD" w:rsidRDefault="005E551E" w:rsidP="00FA118C">
            <w:pPr>
              <w:pStyle w:val="Textotabela"/>
              <w:jc w:val="center"/>
            </w:pPr>
            <w:r>
              <w:t>12</w:t>
            </w:r>
            <w:r w:rsidR="00E808BD">
              <w:t>/</w:t>
            </w:r>
            <w:r>
              <w:t>05</w:t>
            </w:r>
            <w:r w:rsidR="00E808BD">
              <w:t>/</w:t>
            </w:r>
            <w:r w:rsidR="00B20763">
              <w:t>20</w:t>
            </w: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274F64" w14:textId="77777777" w:rsidR="00E808BD" w:rsidRDefault="00F7043B" w:rsidP="00FA118C">
            <w:pPr>
              <w:pStyle w:val="Textotabela"/>
              <w:jc w:val="center"/>
            </w:pPr>
            <w:r>
              <w:t>1.0.0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61D8B31" w14:textId="005BB42E" w:rsidR="00E808BD" w:rsidRPr="007F006A" w:rsidRDefault="007F006A" w:rsidP="00B20763">
            <w:pPr>
              <w:pStyle w:val="Textotabela"/>
            </w:pPr>
            <w:r w:rsidRPr="007F006A">
              <w:t>Lucas</w:t>
            </w:r>
            <w:r w:rsidR="005E551E">
              <w:t xml:space="preserve"> </w:t>
            </w:r>
            <w:r w:rsidR="005E551E" w:rsidRPr="005E551E">
              <w:t>Jonathan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671A4CD" w14:textId="77777777" w:rsidR="00E808BD" w:rsidRDefault="00E808BD">
            <w:pPr>
              <w:pStyle w:val="Listatabela"/>
            </w:pPr>
            <w:r>
              <w:t>Criação do documento</w:t>
            </w:r>
          </w:p>
        </w:tc>
      </w:tr>
      <w:tr w:rsidR="00F7043B" w14:paraId="7AD7EFDB" w14:textId="77777777" w:rsidTr="00FA118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367F6EB" w14:textId="63C2C009" w:rsidR="00F7043B" w:rsidRDefault="005E551E" w:rsidP="007F006A">
            <w:pPr>
              <w:pStyle w:val="Textotabela"/>
              <w:jc w:val="center"/>
            </w:pPr>
            <w:r>
              <w:t>11/05</w:t>
            </w:r>
            <w:r w:rsidR="007F006A">
              <w:t>/20</w:t>
            </w: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784EC5" w14:textId="77777777" w:rsidR="00F7043B" w:rsidRDefault="00F7043B" w:rsidP="00FA118C">
            <w:pPr>
              <w:pStyle w:val="Textotabela"/>
              <w:jc w:val="center"/>
            </w:pPr>
            <w:r>
              <w:t>1.0.0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072944A" w14:textId="2A03F1AB" w:rsidR="00F7043B" w:rsidRPr="007F006A" w:rsidRDefault="005E551E" w:rsidP="00B20763">
            <w:pPr>
              <w:pStyle w:val="Textotabela"/>
            </w:pPr>
            <w:r w:rsidRPr="005E551E">
              <w:t>Francisco Romário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6AFA19D" w14:textId="77777777" w:rsidR="00F7043B" w:rsidRDefault="00F7043B">
            <w:pPr>
              <w:pStyle w:val="Listatabela"/>
            </w:pPr>
            <w:r>
              <w:t>Recolhimentos dos Requisitos</w:t>
            </w:r>
          </w:p>
        </w:tc>
      </w:tr>
      <w:tr w:rsidR="00F7043B" w14:paraId="32E1F713" w14:textId="77777777" w:rsidTr="00FA118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9198D02" w14:textId="00AC5003" w:rsidR="00F7043B" w:rsidRDefault="005E551E" w:rsidP="007F006A">
            <w:pPr>
              <w:pStyle w:val="Textotabela"/>
              <w:jc w:val="center"/>
            </w:pPr>
            <w:r>
              <w:t>15/05</w:t>
            </w:r>
            <w:r w:rsidR="007F006A">
              <w:t>/20</w:t>
            </w: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4367A8" w14:textId="77777777" w:rsidR="00F7043B" w:rsidRDefault="00F7043B" w:rsidP="00FA118C">
            <w:pPr>
              <w:pStyle w:val="Textotabela"/>
              <w:jc w:val="center"/>
            </w:pPr>
            <w:r>
              <w:t>1.0.0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8EC8161" w14:textId="6D8621CF" w:rsidR="00F7043B" w:rsidRDefault="007F006A" w:rsidP="00B20763">
            <w:pPr>
              <w:pStyle w:val="Textotabela"/>
            </w:pPr>
            <w:proofErr w:type="spellStart"/>
            <w:r>
              <w:t>Clenildon</w:t>
            </w:r>
            <w:proofErr w:type="spellEnd"/>
            <w:r>
              <w:t xml:space="preserve"> F</w:t>
            </w:r>
            <w:r w:rsidR="005E551E">
              <w:t>erreira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042C4F11" w14:textId="77777777" w:rsidR="00F7043B" w:rsidRDefault="00F7043B">
            <w:pPr>
              <w:pStyle w:val="Listatabela"/>
            </w:pPr>
            <w:r>
              <w:t>Codificação</w:t>
            </w:r>
          </w:p>
        </w:tc>
      </w:tr>
      <w:tr w:rsidR="00F7043B" w14:paraId="6ACFA93D" w14:textId="77777777" w:rsidTr="00FA118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1D05AB6" w14:textId="5629E62A" w:rsidR="00F7043B" w:rsidRDefault="00477F75" w:rsidP="007F006A">
            <w:pPr>
              <w:pStyle w:val="Textotabela"/>
              <w:jc w:val="center"/>
            </w:pPr>
            <w:r>
              <w:t>18</w:t>
            </w:r>
            <w:r w:rsidR="007F006A">
              <w:t>/05/20</w:t>
            </w: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34C48B" w14:textId="77777777" w:rsidR="00F7043B" w:rsidRDefault="00F7043B" w:rsidP="00FA118C">
            <w:pPr>
              <w:pStyle w:val="Textotabela"/>
              <w:jc w:val="center"/>
            </w:pPr>
            <w:r>
              <w:t>1.0.0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064ECD3" w14:textId="62940386" w:rsidR="00F7043B" w:rsidRPr="007F006A" w:rsidRDefault="007F006A" w:rsidP="00B20763">
            <w:pPr>
              <w:pStyle w:val="Textotabela"/>
            </w:pPr>
            <w:r w:rsidRPr="007F006A">
              <w:t>Guilherme</w:t>
            </w:r>
            <w:r w:rsidR="00477F75">
              <w:t>/Lucas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ADE3CCE" w14:textId="77777777" w:rsidR="00F7043B" w:rsidRDefault="00F7043B">
            <w:pPr>
              <w:pStyle w:val="Listatabela"/>
            </w:pPr>
            <w:r>
              <w:t>Teste</w:t>
            </w:r>
          </w:p>
        </w:tc>
      </w:tr>
      <w:tr w:rsidR="00EB41B2" w14:paraId="4C6146D2" w14:textId="77777777" w:rsidTr="00FA118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B9C737C" w14:textId="37B695A5" w:rsidR="00EB41B2" w:rsidRDefault="00477F75" w:rsidP="00FA118C">
            <w:pPr>
              <w:pStyle w:val="Textotabela"/>
              <w:jc w:val="center"/>
            </w:pPr>
            <w:r>
              <w:t>19</w:t>
            </w:r>
            <w:r w:rsidR="00EB41B2">
              <w:t>/05/20</w:t>
            </w: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072C4B" w14:textId="77777777" w:rsidR="00EB41B2" w:rsidRDefault="00EB41B2" w:rsidP="00FA118C">
            <w:pPr>
              <w:pStyle w:val="Textotabela"/>
              <w:jc w:val="center"/>
            </w:pPr>
            <w:r>
              <w:t>1.0.1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A3B27B1" w14:textId="67126CA3" w:rsidR="00EB41B2" w:rsidRDefault="00F80AFD" w:rsidP="00B20763">
            <w:pPr>
              <w:pStyle w:val="Textotabela"/>
            </w:pPr>
            <w:proofErr w:type="spellStart"/>
            <w:proofErr w:type="gramStart"/>
            <w:r>
              <w:t>Clenildon.</w:t>
            </w:r>
            <w:proofErr w:type="gramEnd"/>
            <w:r>
              <w:t>F</w:t>
            </w:r>
            <w:proofErr w:type="spellEnd"/>
            <w:r w:rsidR="00477F75">
              <w:t>/Lucas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0A6E8141" w14:textId="77777777" w:rsidR="00EB41B2" w:rsidRDefault="00EB41B2">
            <w:pPr>
              <w:pStyle w:val="Listatabela"/>
            </w:pPr>
            <w:r>
              <w:t xml:space="preserve">Correção de bugs de </w:t>
            </w:r>
            <w:r w:rsidRPr="00EB41B2">
              <w:t>interfase</w:t>
            </w:r>
          </w:p>
        </w:tc>
      </w:tr>
      <w:tr w:rsidR="00EB41B2" w14:paraId="04ACCA60" w14:textId="77777777" w:rsidTr="00FA118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AE6C692" w14:textId="3E616C76" w:rsidR="00EB41B2" w:rsidRDefault="00477F75" w:rsidP="00FA118C">
            <w:pPr>
              <w:pStyle w:val="Textotabela"/>
              <w:jc w:val="center"/>
            </w:pPr>
            <w:r>
              <w:t>19</w:t>
            </w:r>
            <w:r w:rsidR="00EB41B2">
              <w:t>/05/20</w:t>
            </w: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5CB88B" w14:textId="77777777" w:rsidR="00EB41B2" w:rsidRDefault="00EB41B2" w:rsidP="00FA118C">
            <w:pPr>
              <w:pStyle w:val="Textotabela"/>
              <w:jc w:val="center"/>
            </w:pPr>
            <w:r>
              <w:t>1.0.2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205662" w14:textId="77777777" w:rsidR="00EB41B2" w:rsidRDefault="00F80AFD" w:rsidP="00B20763">
            <w:pPr>
              <w:pStyle w:val="Textotabela"/>
            </w:pPr>
            <w:proofErr w:type="spellStart"/>
            <w:r>
              <w:t>Clenildon.F</w:t>
            </w:r>
            <w:bookmarkStart w:id="13" w:name="_GoBack"/>
            <w:bookmarkEnd w:id="13"/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59EB5AF" w14:textId="77777777" w:rsidR="00EB41B2" w:rsidRDefault="00EB41B2">
            <w:pPr>
              <w:pStyle w:val="Listatabela"/>
            </w:pPr>
            <w:r>
              <w:t>Correção de bug de travamento</w:t>
            </w:r>
          </w:p>
        </w:tc>
      </w:tr>
    </w:tbl>
    <w:p w14:paraId="70E4E549" w14:textId="77777777" w:rsidR="00E808BD" w:rsidRDefault="00E808BD" w:rsidP="009006D1">
      <w:pPr>
        <w:pStyle w:val="Ttulo1"/>
      </w:pPr>
      <w:bookmarkStart w:id="14" w:name="_Toc10401590"/>
      <w:r w:rsidRPr="009006D1">
        <w:t>Introdução</w:t>
      </w:r>
      <w:bookmarkEnd w:id="4"/>
      <w:bookmarkEnd w:id="14"/>
    </w:p>
    <w:p w14:paraId="183D0E3E" w14:textId="77777777" w:rsidR="002501C1" w:rsidRPr="002501C1" w:rsidRDefault="002501C1" w:rsidP="002501C1">
      <w:pPr>
        <w:spacing w:line="360" w:lineRule="auto"/>
        <w:ind w:firstLine="0"/>
        <w:rPr>
          <w:rFonts w:cs="Arial"/>
          <w:sz w:val="22"/>
          <w:szCs w:val="22"/>
        </w:rPr>
      </w:pPr>
      <w:r w:rsidRPr="002501C1">
        <w:rPr>
          <w:rFonts w:cs="Arial"/>
          <w:sz w:val="22"/>
          <w:szCs w:val="22"/>
        </w:rPr>
        <w:t>Atualmente é indispensável o uso de um Sistema de Informação para apoio nas diferentes áreas de trabalho. Tem-se verificado visivelmente o crescimento do mercado de consumo e consequentemente o aumento de empresas varejistas atuantes em diferentes ramos.</w:t>
      </w:r>
    </w:p>
    <w:p w14:paraId="79582993" w14:textId="77777777" w:rsidR="002501C1" w:rsidRDefault="00B33001" w:rsidP="00B3300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BDEEFE" wp14:editId="15866D27">
                <wp:simplePos x="0" y="0"/>
                <wp:positionH relativeFrom="column">
                  <wp:posOffset>1854835</wp:posOffset>
                </wp:positionH>
                <wp:positionV relativeFrom="paragraph">
                  <wp:posOffset>41275</wp:posOffset>
                </wp:positionV>
                <wp:extent cx="3924300" cy="7715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E19F" w14:textId="77777777" w:rsidR="0094071B" w:rsidRPr="00FC592D" w:rsidRDefault="0094071B" w:rsidP="00FC592D">
                            <w:pPr>
                              <w:ind w:firstLine="851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33001">
                              <w:rPr>
                                <w:i/>
                                <w:sz w:val="16"/>
                                <w:szCs w:val="16"/>
                              </w:rPr>
                              <w:t>As vendas do comércio varejista fecharam o mês de janeiro deste ano com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33001">
                              <w:rPr>
                                <w:i/>
                                <w:sz w:val="16"/>
                                <w:szCs w:val="16"/>
                              </w:rPr>
                              <w:t>crescimento de 0,4%, em relação a dezembro do ano passado, segundo dados divulgados pelo Instituto Brasileiro de Geografia e Estatística (IBGE) [...]. Na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33001">
                              <w:rPr>
                                <w:i/>
                                <w:sz w:val="16"/>
                                <w:szCs w:val="16"/>
                              </w:rPr>
                              <w:t>comparação com janeiro de 2013, o volume de vendas registrou aumento de 6,2%</w:t>
                            </w:r>
                            <w:proofErr w:type="gramStart"/>
                            <w:r w:rsidRPr="00B33001">
                              <w:rPr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B33001">
                              <w:rPr>
                                <w:i/>
                                <w:sz w:val="16"/>
                                <w:szCs w:val="16"/>
                              </w:rPr>
                              <w:t>Em 12 meses, o indicador acumula alta de 4,3%. (ZUCARINI, LAILA, 2014).</w:t>
                            </w:r>
                          </w:p>
                          <w:p w14:paraId="365D6116" w14:textId="77777777" w:rsidR="0094071B" w:rsidRDefault="00940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4BDEE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6.05pt;margin-top:3.25pt;width:309pt;height:6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" fillcolor="white [3201]" stroked="f" strokeweight=".5pt">
                <v:textbox>
                  <w:txbxContent>
                    <w:p w14:paraId="2575E19F" w14:textId="77777777" w:rsidR="0094071B" w:rsidRPr="00FC592D" w:rsidRDefault="0094071B" w:rsidP="00FC592D">
                      <w:pPr>
                        <w:ind w:firstLine="851"/>
                        <w:rPr>
                          <w:i/>
                          <w:sz w:val="16"/>
                          <w:szCs w:val="16"/>
                        </w:rPr>
                      </w:pPr>
                      <w:r w:rsidRPr="00B33001">
                        <w:rPr>
                          <w:i/>
                          <w:sz w:val="16"/>
                          <w:szCs w:val="16"/>
                        </w:rPr>
                        <w:t>As vendas do comércio varejista fecharam o mês de janeiro deste ano com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B33001">
                        <w:rPr>
                          <w:i/>
                          <w:sz w:val="16"/>
                          <w:szCs w:val="16"/>
                        </w:rPr>
                        <w:t>crescimento de 0,4%, em relação a dezembro do ano passado, segundo dados divulgados pelo Instituto Brasileiro de Geografia e Estatística (IBGE) [...]. Na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B33001">
                        <w:rPr>
                          <w:i/>
                          <w:sz w:val="16"/>
                          <w:szCs w:val="16"/>
                        </w:rPr>
                        <w:t>comparação com janeiro de 2013, o volume de vendas registrou aumento de 6,2</w:t>
                      </w:r>
                      <w:proofErr w:type="gramStart"/>
                      <w:r w:rsidRPr="00B33001">
                        <w:rPr>
                          <w:i/>
                          <w:sz w:val="16"/>
                          <w:szCs w:val="16"/>
                        </w:rPr>
                        <w:t>%.Em</w:t>
                      </w:r>
                      <w:proofErr w:type="gramEnd"/>
                      <w:r w:rsidRPr="00B33001">
                        <w:rPr>
                          <w:i/>
                          <w:sz w:val="16"/>
                          <w:szCs w:val="16"/>
                        </w:rPr>
                        <w:t xml:space="preserve"> 12 meses, o indicador acumula alta de 4,3%. (ZUCARINI, LAILA, 2014).</w:t>
                      </w:r>
                    </w:p>
                    <w:p w14:paraId="365D6116" w14:textId="77777777" w:rsidR="0094071B" w:rsidRDefault="0094071B"/>
                  </w:txbxContent>
                </v:textbox>
              </v:shape>
            </w:pict>
          </mc:Fallback>
        </mc:AlternateContent>
      </w:r>
    </w:p>
    <w:p w14:paraId="463FF06D" w14:textId="77777777" w:rsidR="002501C1" w:rsidRDefault="002501C1" w:rsidP="002501C1"/>
    <w:p w14:paraId="1DF76189" w14:textId="77777777" w:rsidR="00B33001" w:rsidRDefault="00B33001" w:rsidP="002501C1"/>
    <w:p w14:paraId="366599BD" w14:textId="77777777" w:rsidR="00B33001" w:rsidRDefault="00B33001" w:rsidP="00FC592D">
      <w:pPr>
        <w:ind w:firstLine="0"/>
      </w:pPr>
    </w:p>
    <w:p w14:paraId="72C7C0BF" w14:textId="77777777" w:rsidR="00FC592D" w:rsidRDefault="00FC592D" w:rsidP="00FC592D">
      <w:pPr>
        <w:spacing w:line="360" w:lineRule="auto"/>
        <w:ind w:firstLine="0"/>
        <w:rPr>
          <w:sz w:val="22"/>
          <w:szCs w:val="22"/>
        </w:rPr>
      </w:pPr>
    </w:p>
    <w:p w14:paraId="743A5E76" w14:textId="77777777" w:rsidR="00FC592D" w:rsidRPr="00FC592D" w:rsidRDefault="00FC592D" w:rsidP="00FC592D">
      <w:pPr>
        <w:spacing w:line="360" w:lineRule="auto"/>
        <w:ind w:firstLine="0"/>
        <w:rPr>
          <w:sz w:val="22"/>
          <w:szCs w:val="22"/>
        </w:rPr>
      </w:pPr>
      <w:r w:rsidRPr="00FC592D">
        <w:rPr>
          <w:sz w:val="22"/>
          <w:szCs w:val="22"/>
        </w:rPr>
        <w:t>Como é possível verificar nos estudos realizados pelo IBGE o comércio varejista vem sendo cada vez mais reconhecido e muitas empresas, para se informatizar e tornarem-se mais concorrentes no mercado varejista, optam pela utilização de sistemas informatizados.</w:t>
      </w:r>
    </w:p>
    <w:p w14:paraId="7E46D777" w14:textId="77777777" w:rsidR="00B33001" w:rsidRDefault="00FC592D" w:rsidP="002501C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1633B4" wp14:editId="2BCA659F">
                <wp:simplePos x="0" y="0"/>
                <wp:positionH relativeFrom="column">
                  <wp:posOffset>1854835</wp:posOffset>
                </wp:positionH>
                <wp:positionV relativeFrom="paragraph">
                  <wp:posOffset>58420</wp:posOffset>
                </wp:positionV>
                <wp:extent cx="3924300" cy="15716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869AC" w14:textId="77777777" w:rsidR="0094071B" w:rsidRDefault="0094071B" w:rsidP="00FC592D">
                            <w:r w:rsidRPr="00FC592D">
                              <w:rPr>
                                <w:i/>
                                <w:sz w:val="16"/>
                                <w:szCs w:val="16"/>
                              </w:rPr>
                              <w:t>Mola propulsora da economia na última década, o varejo, até pouco tempo, não figurava entre os setores que lideravam os investimentos e tendências de inovação no mercado brasileiro de tecnologia da informação (TI). Mas o cenário [...] abriu as portas para uma corrida por convergência de soluções em sistemas cada vez mais integrados [...]. “Hoje, o varejo vive dois grandes desafios que envolvem diretamente a tecnologia. [...]”, afirma Ricardo Michelazzo, sócio-diretor da consultoria GSiEcom [...]. Como reflexo desse movimento, o papel da TI no varejo está se tornando cada vez mais para estratégico [...]. Diz Michelazzo:[...] “A TI está transformando o conceito do varejo. “Muitos estudos de mercado afirmam que as empresas do varejo devem investir cerca de 1% de suas receitas líquidas em TI” [...], afirma Paulo Henrique de Toledo Farroco, diretor de TI da Riachuelo. (IG ECONOMIA, 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11633B4" id="Caixa de texto 4" o:spid="_x0000_s1027" type="#_x0000_t202" style="position:absolute;left:0;text-align:left;margin-left:146.05pt;margin-top:4.6pt;width:309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" fillcolor="white [3201]" stroked="f" strokeweight=".5pt">
                <v:textbox>
                  <w:txbxContent>
                    <w:p w14:paraId="52D869AC" w14:textId="77777777" w:rsidR="0094071B" w:rsidRDefault="0094071B" w:rsidP="00FC592D">
                      <w:r w:rsidRPr="00FC592D">
                        <w:rPr>
                          <w:i/>
                          <w:sz w:val="16"/>
                          <w:szCs w:val="16"/>
                        </w:rPr>
                        <w:t>Mola propulsora da economia na última década, o varejo, até pouco tempo, não figurava entre os setores que lideravam os investimentos e tendências de inovação no mercado brasileiro de tecnologia da informação (TI). Mas o cenário [...] abriu as portas para uma corrida por convergência de soluções em sistemas cada vez mais integrados [...]. “Hoje, o varejo vive dois grandes desafios que envolvem diretamente a tecnologia. [...]”, afirma Ricardo Michelazzo, sócio-diretor da consultoria GSiEcom [...]. Como reflexo desse movimento, o papel da TI no varejo está se tornando cada vez mais para estratégico [...]. Diz Michelazzo:[...] “A TI está transformando o conceito do varejo. “Muitos estudos de mercado afirmam que as empresas do varejo devem investir cerca de 1% de suas receitas líquidas em TI” [...], afirma Paulo Henrique de Toledo Farroco, diretor de TI da Riachuelo. (IG ECONOMIA, 2014)</w:t>
                      </w:r>
                    </w:p>
                  </w:txbxContent>
                </v:textbox>
              </v:shape>
            </w:pict>
          </mc:Fallback>
        </mc:AlternateContent>
      </w:r>
    </w:p>
    <w:p w14:paraId="7EC4E125" w14:textId="77777777" w:rsidR="00FC592D" w:rsidRDefault="00FC592D" w:rsidP="002501C1"/>
    <w:p w14:paraId="61FE3E74" w14:textId="77777777" w:rsidR="00FC592D" w:rsidRDefault="00FC592D" w:rsidP="002501C1"/>
    <w:p w14:paraId="71AEC546" w14:textId="77777777" w:rsidR="00FC592D" w:rsidRDefault="00FC592D" w:rsidP="002501C1"/>
    <w:p w14:paraId="58D3062A" w14:textId="77777777" w:rsidR="00FC592D" w:rsidRDefault="00FC592D" w:rsidP="002501C1"/>
    <w:p w14:paraId="32A05D4A" w14:textId="77777777" w:rsidR="00FC592D" w:rsidRDefault="00FC592D" w:rsidP="002501C1"/>
    <w:p w14:paraId="4D27A62A" w14:textId="77777777" w:rsidR="00FC592D" w:rsidRDefault="00FC592D" w:rsidP="002501C1"/>
    <w:p w14:paraId="051E81A3" w14:textId="77777777" w:rsidR="00FC592D" w:rsidRDefault="00FC592D" w:rsidP="002501C1"/>
    <w:p w14:paraId="7E5FFEA9" w14:textId="77777777" w:rsidR="00FC592D" w:rsidRDefault="00FC592D" w:rsidP="002501C1"/>
    <w:p w14:paraId="43B99F4B" w14:textId="77777777" w:rsidR="00FC592D" w:rsidRDefault="00FC592D" w:rsidP="002501C1"/>
    <w:p w14:paraId="4320CA80" w14:textId="77777777" w:rsidR="00FC592D" w:rsidRDefault="00FC592D" w:rsidP="00FC592D">
      <w:pPr>
        <w:spacing w:line="360" w:lineRule="auto"/>
        <w:ind w:firstLine="0"/>
        <w:rPr>
          <w:sz w:val="22"/>
          <w:szCs w:val="22"/>
        </w:rPr>
      </w:pPr>
      <w:r w:rsidRPr="00FC592D">
        <w:rPr>
          <w:sz w:val="22"/>
          <w:szCs w:val="22"/>
        </w:rPr>
        <w:t xml:space="preserve">Levando em consideração esse crescimento, a necessidade de organização e automatização e pela experiência de longos anos desta pesquisadora no comércio varejista torna-se necessário o desenvolvimento de um sistema que venha em auxílio das empresas nos diferentes setores, ajudando-as na sua organização, facilitando o processo </w:t>
      </w:r>
      <w:r w:rsidRPr="00FC592D">
        <w:rPr>
          <w:sz w:val="22"/>
          <w:szCs w:val="22"/>
        </w:rPr>
        <w:lastRenderedPageBreak/>
        <w:t>de vendas e oferecendo um serviço de qualidade que fidelize o cliente e a faça uma empresa destaque.</w:t>
      </w:r>
    </w:p>
    <w:p w14:paraId="5C056A90" w14:textId="77777777" w:rsidR="00FC592D" w:rsidRDefault="00FC592D" w:rsidP="00FC592D">
      <w:pPr>
        <w:spacing w:line="360" w:lineRule="auto"/>
        <w:ind w:firstLine="0"/>
        <w:rPr>
          <w:sz w:val="22"/>
          <w:szCs w:val="22"/>
        </w:rPr>
      </w:pPr>
    </w:p>
    <w:p w14:paraId="56D5FCE3" w14:textId="77777777" w:rsidR="00FC592D" w:rsidRDefault="00FC592D" w:rsidP="00FC592D">
      <w:pPr>
        <w:spacing w:line="360" w:lineRule="auto"/>
        <w:ind w:firstLine="0"/>
        <w:rPr>
          <w:sz w:val="22"/>
          <w:szCs w:val="22"/>
        </w:rPr>
      </w:pPr>
      <w:r w:rsidRPr="00FC592D">
        <w:rPr>
          <w:sz w:val="22"/>
          <w:szCs w:val="22"/>
        </w:rPr>
        <w:t xml:space="preserve">Segundo Duarte (2014) existem vários sistemas de varejo disponíveis para este fim, porém, muitos sistemas são complexos, de difícil utilização e aprendizagem. Outros sistemas são limitados e inconsistentes e não satisfazem a real necessidade da empresa. Tais aspectos tornam-se uma dificuldade, comprometendo a venda e o bom atendimento ao cliente. Tendo presente esta realidade e analisando os aspectos indispensáveis para o crescimento e boa organização de uma empresa, será desenvolvido um sistema para a empresa Mercearia João. Este atua no varejo da cidade de Maracanaú e até o momento não conta com o auxílio de um sistema. Ele sente a necessidade de informatizar-se para poder enfrentar o mercado competitivo, assegurar uma confiabilidade melhor a seus clientes e poder acompanhar de forma mais precisa e facilitada todos os aspectos de sua empresa.  </w:t>
      </w:r>
    </w:p>
    <w:p w14:paraId="6A5383DA" w14:textId="77777777" w:rsidR="00730E1D" w:rsidRDefault="00730E1D" w:rsidP="00730E1D">
      <w:pPr>
        <w:spacing w:line="360" w:lineRule="auto"/>
        <w:ind w:firstLine="0"/>
        <w:rPr>
          <w:sz w:val="22"/>
          <w:szCs w:val="22"/>
        </w:rPr>
      </w:pPr>
      <w:r w:rsidRPr="00730E1D">
        <w:rPr>
          <w:sz w:val="22"/>
          <w:szCs w:val="22"/>
        </w:rPr>
        <w:t>Faz-se necessário o estudo sobre a real necessidade</w:t>
      </w:r>
      <w:r>
        <w:rPr>
          <w:sz w:val="22"/>
          <w:szCs w:val="22"/>
        </w:rPr>
        <w:t xml:space="preserve"> e os objetivos da </w:t>
      </w:r>
      <w:r w:rsidRPr="00FC592D">
        <w:rPr>
          <w:sz w:val="22"/>
          <w:szCs w:val="22"/>
        </w:rPr>
        <w:t>Mercearia João</w:t>
      </w:r>
      <w:r>
        <w:rPr>
          <w:sz w:val="22"/>
          <w:szCs w:val="22"/>
        </w:rPr>
        <w:t xml:space="preserve"> </w:t>
      </w:r>
      <w:r w:rsidRPr="00730E1D">
        <w:rPr>
          <w:sz w:val="22"/>
          <w:szCs w:val="22"/>
        </w:rPr>
        <w:t>para poder desenvolver um sistema íntegro que venha acima de tudo oferecer facilidade, agilidade e eficiência nos serviços prestados. Por este motivo a análise de requisitos será a âncora para o desenvolvimento correto deste sistema.</w:t>
      </w:r>
    </w:p>
    <w:p w14:paraId="20F637E9" w14:textId="77777777" w:rsidR="00730E1D" w:rsidRDefault="00730E1D" w:rsidP="00730E1D">
      <w:pPr>
        <w:spacing w:line="360" w:lineRule="auto"/>
        <w:ind w:firstLine="0"/>
        <w:rPr>
          <w:sz w:val="22"/>
          <w:szCs w:val="22"/>
        </w:rPr>
      </w:pPr>
      <w:r w:rsidRPr="00730E1D">
        <w:rPr>
          <w:sz w:val="22"/>
          <w:szCs w:val="22"/>
        </w:rPr>
        <w:t>Neste trabalho serão descritos os procedimentos utilizados no desenvolvimento do sistema, em especial a análise de requisitos e a apresentação das técnicas de modelagem, a estrutura, forma, design e a versão final. A principal orientação para o desenvolvimento do sistema é o objetivo do software que é a solução e amenização dos problemas enf</w:t>
      </w:r>
      <w:r>
        <w:rPr>
          <w:sz w:val="22"/>
          <w:szCs w:val="22"/>
        </w:rPr>
        <w:t>rentados pela Mercearia João</w:t>
      </w:r>
      <w:r w:rsidRPr="00730E1D">
        <w:rPr>
          <w:sz w:val="22"/>
          <w:szCs w:val="22"/>
        </w:rPr>
        <w:t xml:space="preserve"> no controle de todos os segmentos de sua empresa.</w:t>
      </w:r>
    </w:p>
    <w:p w14:paraId="20CBA6D6" w14:textId="77777777" w:rsidR="00EC6296" w:rsidRDefault="00EC6296" w:rsidP="00EC6296">
      <w:pPr>
        <w:spacing w:line="360" w:lineRule="auto"/>
        <w:ind w:firstLine="0"/>
        <w:rPr>
          <w:sz w:val="22"/>
          <w:szCs w:val="22"/>
        </w:rPr>
      </w:pPr>
      <w:r w:rsidRPr="00EC6296">
        <w:rPr>
          <w:sz w:val="22"/>
          <w:szCs w:val="22"/>
        </w:rPr>
        <w:t>Os primeiros dois capítulos contêm a introdução do trabalho, a motivação para o desenvolvimento deste estudo e os objetivos do mesmo, como também os estudos feitos em relação a levantamento de requisitos, linguagens de programação e Banco de Dados. No terceiro capítulo é descrito a metodologia a ser utilizada no desenvolvimento do sistema e no quarto é dado início a descrição atual da empresa onde este será implementado. No quinto capítulo é apresentada a análise de requisitos, em seguida o modelo entidade-relacionamento, o modelo lógico e no oitavo capítulo é descrito o funcionamento do sistema com imagem das telas do mesmo.</w:t>
      </w:r>
    </w:p>
    <w:p w14:paraId="3FCC1444" w14:textId="77777777" w:rsidR="00EC6296" w:rsidRDefault="00EC6296" w:rsidP="00EC6296">
      <w:pPr>
        <w:spacing w:line="360" w:lineRule="auto"/>
        <w:ind w:firstLine="0"/>
        <w:rPr>
          <w:sz w:val="22"/>
          <w:szCs w:val="22"/>
        </w:rPr>
      </w:pPr>
    </w:p>
    <w:p w14:paraId="13325B35" w14:textId="77777777" w:rsidR="00EC6296" w:rsidRPr="00EC6296" w:rsidRDefault="00EC6296" w:rsidP="00EC6296">
      <w:pPr>
        <w:spacing w:line="360" w:lineRule="auto"/>
        <w:ind w:firstLine="0"/>
        <w:rPr>
          <w:sz w:val="22"/>
          <w:szCs w:val="22"/>
        </w:rPr>
      </w:pPr>
      <w:r w:rsidRPr="00EC6296">
        <w:rPr>
          <w:sz w:val="22"/>
          <w:szCs w:val="22"/>
        </w:rPr>
        <w:t>Nas considerações finais será feita uma análise geral de todo o processo realizado para</w:t>
      </w:r>
    </w:p>
    <w:p w14:paraId="0DE1C651" w14:textId="77777777" w:rsidR="00EC6296" w:rsidRPr="00EC6296" w:rsidRDefault="00EC6296" w:rsidP="00EC6296">
      <w:pPr>
        <w:spacing w:line="360" w:lineRule="auto"/>
        <w:ind w:firstLine="0"/>
        <w:rPr>
          <w:sz w:val="22"/>
          <w:szCs w:val="22"/>
        </w:rPr>
      </w:pPr>
      <w:r w:rsidRPr="00EC6296">
        <w:rPr>
          <w:sz w:val="22"/>
          <w:szCs w:val="22"/>
        </w:rPr>
        <w:lastRenderedPageBreak/>
        <w:t>o desenvolvimento do sistema, as dificuldades encontradas e possíveis aperfeiçoamentos</w:t>
      </w:r>
    </w:p>
    <w:p w14:paraId="2981BE89" w14:textId="77777777" w:rsidR="00EC6296" w:rsidRPr="00EC6296" w:rsidRDefault="00EC6296" w:rsidP="00EC6296">
      <w:pPr>
        <w:spacing w:line="360" w:lineRule="auto"/>
        <w:ind w:firstLine="0"/>
        <w:rPr>
          <w:sz w:val="22"/>
          <w:szCs w:val="22"/>
        </w:rPr>
      </w:pPr>
      <w:r w:rsidRPr="00EC6296">
        <w:rPr>
          <w:sz w:val="22"/>
          <w:szCs w:val="22"/>
        </w:rPr>
        <w:t>futuros.</w:t>
      </w:r>
    </w:p>
    <w:p w14:paraId="71774E94" w14:textId="77777777" w:rsidR="00FC592D" w:rsidRDefault="00FC592D" w:rsidP="002501C1"/>
    <w:p w14:paraId="090E888B" w14:textId="77777777" w:rsidR="00E808BD" w:rsidRPr="00EC6296" w:rsidRDefault="00EC6296" w:rsidP="00EC6296">
      <w:pPr>
        <w:pStyle w:val="Ttulo2"/>
        <w:rPr>
          <w:sz w:val="24"/>
          <w:szCs w:val="24"/>
        </w:rPr>
      </w:pPr>
      <w:bookmarkStart w:id="15" w:name="_Toc10401591"/>
      <w:r w:rsidRPr="00EC6296">
        <w:rPr>
          <w:sz w:val="24"/>
          <w:szCs w:val="24"/>
        </w:rPr>
        <w:t>Motivação</w:t>
      </w:r>
      <w:bookmarkEnd w:id="15"/>
    </w:p>
    <w:p w14:paraId="0D98EAE1" w14:textId="77777777" w:rsidR="00256DA8" w:rsidRDefault="00256DA8" w:rsidP="00256DA8">
      <w:pPr>
        <w:spacing w:line="360" w:lineRule="auto"/>
        <w:ind w:firstLine="0"/>
        <w:rPr>
          <w:sz w:val="22"/>
          <w:szCs w:val="22"/>
        </w:rPr>
      </w:pPr>
      <w:bookmarkStart w:id="16" w:name="_Toc535741512"/>
      <w:r w:rsidRPr="00256DA8">
        <w:rPr>
          <w:sz w:val="22"/>
          <w:szCs w:val="22"/>
        </w:rPr>
        <w:t>Atualmente o mercado de consumo vem tendo um crescimento elevado e faz-se necessário, para todos, a utilização do comércio para a aquisição de alguma mercadoria, independente do gênero. Para tal, são escolhidas empresas de confiabilidade, com bom atendimento e que transmitam segurança e competência em seus serviços.</w:t>
      </w:r>
    </w:p>
    <w:p w14:paraId="3E777DEC" w14:textId="77777777" w:rsidR="00256DA8" w:rsidRDefault="00256DA8" w:rsidP="00256DA8">
      <w:pPr>
        <w:spacing w:line="360" w:lineRule="auto"/>
        <w:ind w:firstLine="0"/>
        <w:rPr>
          <w:sz w:val="22"/>
          <w:szCs w:val="22"/>
        </w:rPr>
      </w:pPr>
      <w:r w:rsidRPr="00256DA8">
        <w:rPr>
          <w:sz w:val="22"/>
          <w:szCs w:val="22"/>
        </w:rPr>
        <w:t>Levando em consideração nossa condição de clientes e de por longo tempo está pesquisador(a) estar trabalhando no comércio varejista, é fácil observar a precariedade de certas empresas em oferecer serviços de qualidade e de usufruírem das vantagens de um sistema informatizado.</w:t>
      </w:r>
    </w:p>
    <w:p w14:paraId="0926ABD1" w14:textId="77777777" w:rsidR="00256DA8" w:rsidRPr="00256DA8" w:rsidRDefault="00256DA8" w:rsidP="00256DA8">
      <w:pPr>
        <w:spacing w:line="360" w:lineRule="auto"/>
        <w:ind w:firstLine="0"/>
        <w:rPr>
          <w:sz w:val="22"/>
          <w:szCs w:val="22"/>
        </w:rPr>
      </w:pPr>
      <w:r w:rsidRPr="00256DA8">
        <w:rPr>
          <w:sz w:val="22"/>
          <w:szCs w:val="22"/>
        </w:rPr>
        <w:t>Algumas empresas com o propósito de acompanhar o mundo tecnológico já fazem uso de sistemas no auxílio às vendas. Porém, são sistemas complexos, de difícil utilização e aprendizagem. Segundo Rosenfeld (2014), tais aspectos dificultam a venda, demonstram insegurança ao cliente por parte do vendedor, que não sabe manipular o sistema, comprometem a negociação e a agilidade do serviço, tornando-se um obstáculo.</w:t>
      </w:r>
    </w:p>
    <w:p w14:paraId="2B9A25AD" w14:textId="77777777" w:rsidR="00256DA8" w:rsidRDefault="00256DA8" w:rsidP="00256DA8">
      <w:pPr>
        <w:spacing w:line="360" w:lineRule="auto"/>
        <w:ind w:firstLine="0"/>
        <w:rPr>
          <w:sz w:val="22"/>
          <w:szCs w:val="22"/>
        </w:rPr>
      </w:pPr>
      <w:r w:rsidRPr="00256DA8">
        <w:rPr>
          <w:sz w:val="22"/>
          <w:szCs w:val="22"/>
        </w:rPr>
        <w:t xml:space="preserve"> Outros sistemas são limitados e inconsistentes, possuem problemas de desenvolvimento ou não atendem à real necessidade da empresa. Estes provocam, em sua maioria, a insatisfação do cliente e a desmotivação dos funcionários que dele dependem.</w:t>
      </w:r>
    </w:p>
    <w:p w14:paraId="53A432E4" w14:textId="77777777" w:rsidR="00256DA8" w:rsidRPr="00256DA8" w:rsidRDefault="00256DA8" w:rsidP="00256DA8">
      <w:pPr>
        <w:spacing w:line="360" w:lineRule="auto"/>
        <w:ind w:firstLine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A94774" wp14:editId="0F26D395">
                <wp:simplePos x="0" y="0"/>
                <wp:positionH relativeFrom="column">
                  <wp:posOffset>1835785</wp:posOffset>
                </wp:positionH>
                <wp:positionV relativeFrom="paragraph">
                  <wp:posOffset>141605</wp:posOffset>
                </wp:positionV>
                <wp:extent cx="3924300" cy="20764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1748F" w14:textId="77777777" w:rsidR="0094071B" w:rsidRDefault="0094071B" w:rsidP="00256DA8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256DA8">
                              <w:rPr>
                                <w:i/>
                                <w:sz w:val="16"/>
                                <w:szCs w:val="16"/>
                              </w:rPr>
                              <w:t xml:space="preserve">Um SI deve ser entendido como o conjunto de três tipos de elementos – Tecnologia, Organização e Pessoas – os quais juntos formam um sistema sóciotécnico (LAUDON; LAUDON, 2007). [...] Há várias pesquisas que apontam a alta taxa de insucesso na implantação de SI [...]. Há várias barreiras na implantação de um SI. [...]. Segundo Pedro (2007), os fatores associados a falhas de comunicação, gerenciamento, recursos e aspectos políticos e técnicos devem ser considerados. (PRADO, EDMIR PARADA VASQUES e BRITO, BRUNO AFONSO SOUZA, 2010). </w:t>
                            </w:r>
                          </w:p>
                          <w:p w14:paraId="70118C74" w14:textId="77777777" w:rsidR="0094071B" w:rsidRDefault="0094071B" w:rsidP="00256DA8">
                            <w:r w:rsidRPr="00256DA8">
                              <w:rPr>
                                <w:i/>
                                <w:sz w:val="16"/>
                                <w:szCs w:val="16"/>
                              </w:rPr>
                              <w:t>O medo das mudanças pode gerar resistência que, por sua vez, gera “má vontade” e demonstra insegurança. Quando o gestor percebe insegurança em seu subordinado com o que é novo, ele também se sente inseguro. O gestor passa a associar as dificuldades que o funcionário tem em relação ao sistema com a competência deste em todas as outras áreas, o que na maioria das vezes é uma dedução incorreta. (ROSENFELD, RAFAEL, 2014).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EA94774" id="Caixa de texto 5" o:spid="_x0000_s1028" type="#_x0000_t202" style="position:absolute;left:0;text-align:left;margin-left:144.55pt;margin-top:11.15pt;width:309pt;height:16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" fillcolor="white [3201]" stroked="f" strokeweight=".5pt">
                <v:textbox>
                  <w:txbxContent>
                    <w:p w14:paraId="5EF1748F" w14:textId="77777777" w:rsidR="0094071B" w:rsidRDefault="0094071B" w:rsidP="00256DA8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256DA8">
                        <w:rPr>
                          <w:i/>
                          <w:sz w:val="16"/>
                          <w:szCs w:val="16"/>
                        </w:rPr>
                        <w:t xml:space="preserve">Um SI deve ser entendido como o conjunto de três tipos de elementos – Tecnologia, Organização e Pessoas – os quais juntos formam um sistema sóciotécnico (LAUDON; LAUDON, 2007). [...] Há várias pesquisas que apontam a alta taxa de insucesso na implantação de SI [...]. Há várias barreiras na implantação de um SI. [...]. Segundo Pedro (2007), os fatores associados a falhas de comunicação, gerenciamento, recursos e aspectos políticos e técnicos devem ser considerados. (PRADO, EDMIR PARADA VASQUES e BRITO, BRUNO AFONSO SOUZA, 2010). </w:t>
                      </w:r>
                    </w:p>
                    <w:p w14:paraId="70118C74" w14:textId="77777777" w:rsidR="0094071B" w:rsidRDefault="0094071B" w:rsidP="00256DA8">
                      <w:r w:rsidRPr="00256DA8">
                        <w:rPr>
                          <w:i/>
                          <w:sz w:val="16"/>
                          <w:szCs w:val="16"/>
                        </w:rPr>
                        <w:t>O medo das mudanças pode gerar resistência que, por sua vez, gera “má vontade” e demonstra insegurança. Quando o gestor percebe insegurança em seu subordinado com o que é novo, ele também se sente inseguro. O gestor passa a associar as dificuldades que o funcionário tem em relação ao sistema com a competência deste em todas as outras áreas, o que na maioria das vezes é uma dedução incorreta. (ROSENFELD, RAFAEL, 2014).</w:t>
                      </w:r>
                    </w:p>
                  </w:txbxContent>
                </v:textbox>
              </v:shape>
            </w:pict>
          </mc:Fallback>
        </mc:AlternateContent>
      </w:r>
    </w:p>
    <w:p w14:paraId="5D4134E2" w14:textId="77777777" w:rsidR="00256DA8" w:rsidRPr="00256DA8" w:rsidRDefault="00256DA8" w:rsidP="00256DA8">
      <w:pPr>
        <w:spacing w:line="360" w:lineRule="auto"/>
        <w:ind w:firstLine="0"/>
        <w:rPr>
          <w:sz w:val="22"/>
          <w:szCs w:val="22"/>
        </w:rPr>
      </w:pPr>
    </w:p>
    <w:p w14:paraId="2996BD10" w14:textId="77777777" w:rsidR="00256DA8" w:rsidRDefault="00256DA8" w:rsidP="00256DA8">
      <w:pPr>
        <w:spacing w:line="360" w:lineRule="auto"/>
        <w:ind w:firstLine="0"/>
        <w:rPr>
          <w:snapToGrid w:val="0"/>
          <w:color w:val="000000"/>
          <w:sz w:val="22"/>
          <w:szCs w:val="22"/>
        </w:rPr>
      </w:pPr>
    </w:p>
    <w:p w14:paraId="16DFC510" w14:textId="77777777" w:rsidR="00256DA8" w:rsidRDefault="00256DA8" w:rsidP="00256DA8">
      <w:pPr>
        <w:spacing w:line="360" w:lineRule="auto"/>
        <w:ind w:firstLine="0"/>
        <w:rPr>
          <w:snapToGrid w:val="0"/>
          <w:color w:val="000000"/>
          <w:sz w:val="22"/>
          <w:szCs w:val="22"/>
        </w:rPr>
      </w:pPr>
    </w:p>
    <w:p w14:paraId="2197BDC6" w14:textId="77777777" w:rsidR="00256DA8" w:rsidRDefault="00256DA8" w:rsidP="00256DA8">
      <w:pPr>
        <w:spacing w:line="360" w:lineRule="auto"/>
        <w:ind w:firstLine="0"/>
        <w:rPr>
          <w:snapToGrid w:val="0"/>
          <w:color w:val="000000"/>
          <w:sz w:val="22"/>
          <w:szCs w:val="22"/>
        </w:rPr>
      </w:pPr>
    </w:p>
    <w:p w14:paraId="555808EE" w14:textId="77777777" w:rsidR="00256DA8" w:rsidRDefault="00256DA8" w:rsidP="00256DA8">
      <w:pPr>
        <w:spacing w:line="360" w:lineRule="auto"/>
        <w:ind w:firstLine="0"/>
        <w:rPr>
          <w:snapToGrid w:val="0"/>
          <w:color w:val="000000"/>
          <w:sz w:val="22"/>
          <w:szCs w:val="22"/>
        </w:rPr>
      </w:pPr>
    </w:p>
    <w:p w14:paraId="2D5B6E8D" w14:textId="77777777" w:rsidR="00256DA8" w:rsidRDefault="00256DA8" w:rsidP="00256DA8">
      <w:pPr>
        <w:spacing w:line="360" w:lineRule="auto"/>
        <w:ind w:firstLine="0"/>
        <w:rPr>
          <w:snapToGrid w:val="0"/>
          <w:color w:val="000000"/>
          <w:sz w:val="22"/>
          <w:szCs w:val="22"/>
        </w:rPr>
      </w:pPr>
    </w:p>
    <w:p w14:paraId="27ACD3C4" w14:textId="77777777" w:rsidR="00256DA8" w:rsidRDefault="00256DA8" w:rsidP="00256DA8">
      <w:pPr>
        <w:spacing w:line="360" w:lineRule="auto"/>
        <w:ind w:firstLine="0"/>
        <w:rPr>
          <w:snapToGrid w:val="0"/>
          <w:color w:val="000000"/>
          <w:sz w:val="22"/>
          <w:szCs w:val="22"/>
        </w:rPr>
      </w:pPr>
    </w:p>
    <w:p w14:paraId="2C44D70D" w14:textId="77777777" w:rsidR="00256DA8" w:rsidRDefault="00256DA8" w:rsidP="00256DA8">
      <w:pPr>
        <w:spacing w:line="360" w:lineRule="auto"/>
        <w:ind w:firstLine="0"/>
        <w:rPr>
          <w:sz w:val="22"/>
          <w:szCs w:val="22"/>
        </w:rPr>
      </w:pPr>
      <w:r w:rsidRPr="00256DA8">
        <w:rPr>
          <w:sz w:val="22"/>
          <w:szCs w:val="22"/>
        </w:rPr>
        <w:t xml:space="preserve">Levando em consideração estas dificuldades enfrentadas pelas empresas que utilizam sistemas de informação, torna-se importante o estudo de estratégias de desenvolvimento e de tecnologias de engenharia de software. Este estudo tem como objetivo contribuir para o desenvolvimento de sistemas que auxiliem na solução e amenização dos problemas </w:t>
      </w:r>
      <w:r w:rsidRPr="00256DA8">
        <w:rPr>
          <w:sz w:val="22"/>
          <w:szCs w:val="22"/>
        </w:rPr>
        <w:lastRenderedPageBreak/>
        <w:t>enfrentados pelas empresas varejistas no atendimento ao cliente durante os processos de venda.</w:t>
      </w:r>
    </w:p>
    <w:p w14:paraId="1F83F1A2" w14:textId="77777777" w:rsidR="00256DA8" w:rsidRDefault="00256DA8" w:rsidP="00256DA8">
      <w:pPr>
        <w:spacing w:line="360" w:lineRule="auto"/>
        <w:ind w:firstLine="0"/>
        <w:rPr>
          <w:sz w:val="22"/>
          <w:szCs w:val="22"/>
        </w:rPr>
      </w:pPr>
    </w:p>
    <w:p w14:paraId="23D99B7C" w14:textId="77777777" w:rsidR="00256DA8" w:rsidRDefault="001025C7" w:rsidP="001025C7">
      <w:pPr>
        <w:spacing w:line="360" w:lineRule="auto"/>
        <w:ind w:firstLine="0"/>
        <w:rPr>
          <w:sz w:val="22"/>
          <w:szCs w:val="22"/>
        </w:rPr>
      </w:pPr>
      <w:r w:rsidRPr="001025C7">
        <w:rPr>
          <w:sz w:val="22"/>
          <w:szCs w:val="22"/>
        </w:rPr>
        <w:t>Por este motivo realizou-se ao estudo do desenvolvimento de um sistema de vendas, que será exclusivo para atender a real necessidade de</w:t>
      </w:r>
      <w:r>
        <w:rPr>
          <w:sz w:val="22"/>
          <w:szCs w:val="22"/>
        </w:rPr>
        <w:t xml:space="preserve"> uma empresa varejista que há </w:t>
      </w:r>
      <w:proofErr w:type="gramStart"/>
      <w:r>
        <w:rPr>
          <w:sz w:val="22"/>
          <w:szCs w:val="22"/>
        </w:rPr>
        <w:t>9</w:t>
      </w:r>
      <w:proofErr w:type="gramEnd"/>
      <w:r w:rsidRPr="001025C7">
        <w:rPr>
          <w:sz w:val="22"/>
          <w:szCs w:val="22"/>
        </w:rPr>
        <w:t xml:space="preserve"> anos atua no comércio de Passo Fundo e que sofreu com a realidade mencionada, tendo uma experiência negativa. Contudo, ela sente que é necessário utilizar-se da tecnologia para acompanhar a exigência atual do mercado, usufruindo de um sistema informatizado que seja eficaz e lhe auxilie no crescimento, na agilidade e eficiência, para uma satisfação maior do cliente e que contribua para o crescimento do lucro da empresa.</w:t>
      </w:r>
    </w:p>
    <w:p w14:paraId="6E2EB065" w14:textId="77777777" w:rsidR="001025C7" w:rsidRDefault="001025C7" w:rsidP="001025C7">
      <w:pPr>
        <w:pStyle w:val="Ttulo2"/>
        <w:rPr>
          <w:snapToGrid w:val="0"/>
        </w:rPr>
      </w:pPr>
      <w:bookmarkStart w:id="17" w:name="_Toc10401592"/>
      <w:r>
        <w:rPr>
          <w:snapToGrid w:val="0"/>
        </w:rPr>
        <w:t>OBJETIVOS</w:t>
      </w:r>
      <w:bookmarkEnd w:id="17"/>
    </w:p>
    <w:p w14:paraId="1032166B" w14:textId="77777777" w:rsidR="001025C7" w:rsidRDefault="001025C7" w:rsidP="001025C7">
      <w:pPr>
        <w:pStyle w:val="Ttulo3"/>
      </w:pPr>
      <w:bookmarkStart w:id="18" w:name="_Toc10401593"/>
      <w:r>
        <w:t>Objetivo Geral</w:t>
      </w:r>
      <w:bookmarkEnd w:id="18"/>
    </w:p>
    <w:p w14:paraId="6C92C6EF" w14:textId="77777777" w:rsidR="001025C7" w:rsidRDefault="001025C7" w:rsidP="001025C7">
      <w:pPr>
        <w:spacing w:line="360" w:lineRule="auto"/>
        <w:ind w:firstLine="0"/>
      </w:pPr>
      <w:r>
        <w:t>Desenvolver um pequeno sistema de vendas para Mercearia João visando auxiliá-la no processo de vendas e no acompanhamento de vários segmentos da empresa.</w:t>
      </w:r>
    </w:p>
    <w:p w14:paraId="55E6A447" w14:textId="77777777" w:rsidR="001025C7" w:rsidRDefault="00A9544D" w:rsidP="001025C7">
      <w:pPr>
        <w:pStyle w:val="Ttulo3"/>
      </w:pPr>
      <w:bookmarkStart w:id="19" w:name="_Toc10401594"/>
      <w:r>
        <w:t>Objetivos específicos</w:t>
      </w:r>
      <w:bookmarkEnd w:id="19"/>
    </w:p>
    <w:p w14:paraId="0C390F8A" w14:textId="77777777" w:rsidR="00A9544D" w:rsidRP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>Fazer o estudo dos conceitos de modelagem de sistema e de engenharia de software;</w:t>
      </w:r>
    </w:p>
    <w:p w14:paraId="0415C926" w14:textId="77777777" w:rsidR="00A9544D" w:rsidRP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>Estudar os conceitos de levantamento e análise de requisitos;</w:t>
      </w:r>
    </w:p>
    <w:p w14:paraId="52D26A21" w14:textId="77777777" w:rsid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 xml:space="preserve">Aprofundar o estudo das linguagens de programação </w:t>
      </w:r>
      <w:proofErr w:type="spellStart"/>
      <w:r w:rsidRPr="00A9544D">
        <w:rPr>
          <w:sz w:val="22"/>
          <w:szCs w:val="22"/>
        </w:rPr>
        <w:t>JavaSE</w:t>
      </w:r>
      <w:proofErr w:type="spellEnd"/>
      <w:r w:rsidRPr="00A9544D">
        <w:rPr>
          <w:sz w:val="22"/>
          <w:szCs w:val="22"/>
        </w:rPr>
        <w:t xml:space="preserve"> e </w:t>
      </w:r>
      <w:proofErr w:type="spellStart"/>
      <w:r w:rsidRPr="00A9544D">
        <w:rPr>
          <w:sz w:val="22"/>
          <w:szCs w:val="22"/>
        </w:rPr>
        <w:t>MySql</w:t>
      </w:r>
      <w:proofErr w:type="spellEnd"/>
      <w:r w:rsidRPr="00A9544D">
        <w:rPr>
          <w:sz w:val="22"/>
          <w:szCs w:val="22"/>
        </w:rPr>
        <w:t xml:space="preserve"> que serão utilizados na programação do sistema;</w:t>
      </w:r>
    </w:p>
    <w:p w14:paraId="6D3E5E16" w14:textId="77777777" w:rsid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>Estudar a atual realidade da empresa</w:t>
      </w:r>
      <w:r>
        <w:rPr>
          <w:sz w:val="22"/>
          <w:szCs w:val="22"/>
        </w:rPr>
        <w:t xml:space="preserve"> </w:t>
      </w:r>
    </w:p>
    <w:p w14:paraId="0CAC53A1" w14:textId="77777777" w:rsid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>Fazer a análise de requisitos do sistema;</w:t>
      </w:r>
    </w:p>
    <w:p w14:paraId="4A10EEAD" w14:textId="77777777" w:rsid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>Fazer a modelagem do sistema lógico, conceitual e físico;</w:t>
      </w:r>
    </w:p>
    <w:p w14:paraId="06A13C9E" w14:textId="77777777" w:rsidR="00A9544D" w:rsidRPr="00A9544D" w:rsidRDefault="00A9544D" w:rsidP="00A9544D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A9544D">
        <w:rPr>
          <w:sz w:val="22"/>
          <w:szCs w:val="22"/>
        </w:rPr>
        <w:t>Desenvolver o sistema proposto de acordo com os requisitos coletados.</w:t>
      </w:r>
    </w:p>
    <w:p w14:paraId="729F1DBC" w14:textId="77777777" w:rsidR="00E808BD" w:rsidRDefault="00E808BD">
      <w:pPr>
        <w:pStyle w:val="Ttulo2"/>
      </w:pPr>
      <w:bookmarkStart w:id="20" w:name="_Toc10401595"/>
      <w:r>
        <w:t>Público alvo deste documento</w:t>
      </w:r>
      <w:bookmarkEnd w:id="16"/>
      <w:bookmarkEnd w:id="20"/>
    </w:p>
    <w:p w14:paraId="5D44B92B" w14:textId="77777777" w:rsidR="00EE6FE8" w:rsidRDefault="00EE6FE8" w:rsidP="00EE6FE8">
      <w:pPr>
        <w:pStyle w:val="Listabul"/>
        <w:tabs>
          <w:tab w:val="num" w:pos="1069"/>
        </w:tabs>
        <w:rPr>
          <w:color w:val="auto"/>
        </w:rPr>
      </w:pPr>
      <w:bookmarkStart w:id="21" w:name="_Toc472216716"/>
      <w:bookmarkStart w:id="22" w:name="_Toc472400457"/>
      <w:bookmarkStart w:id="23" w:name="_Toc535741513"/>
      <w:r w:rsidRPr="0055153B">
        <w:rPr>
          <w:color w:val="auto"/>
        </w:rPr>
        <w:t xml:space="preserve">Equipe </w:t>
      </w:r>
      <w:r w:rsidR="00DA141C">
        <w:rPr>
          <w:color w:val="auto"/>
        </w:rPr>
        <w:t>do projeto</w:t>
      </w:r>
    </w:p>
    <w:p w14:paraId="30809AD6" w14:textId="77777777" w:rsidR="00E808BD" w:rsidRPr="0094071B" w:rsidRDefault="00B25ED1" w:rsidP="0094071B">
      <w:pPr>
        <w:pStyle w:val="Listabul"/>
        <w:tabs>
          <w:tab w:val="num" w:pos="1069"/>
        </w:tabs>
        <w:rPr>
          <w:color w:val="auto"/>
        </w:rPr>
      </w:pPr>
      <w:r>
        <w:rPr>
          <w:color w:val="auto"/>
        </w:rPr>
        <w:t>Cliente</w:t>
      </w:r>
      <w:bookmarkEnd w:id="21"/>
      <w:bookmarkEnd w:id="22"/>
      <w:bookmarkEnd w:id="23"/>
    </w:p>
    <w:p w14:paraId="50C0D304" w14:textId="77777777" w:rsidR="00E808BD" w:rsidRDefault="00E808BD">
      <w:pPr>
        <w:pStyle w:val="Ttulo2"/>
      </w:pPr>
      <w:bookmarkStart w:id="24" w:name="_Toc440340605"/>
      <w:bookmarkStart w:id="25" w:name="_Toc444940309"/>
      <w:bookmarkStart w:id="26" w:name="_Toc445080972"/>
      <w:bookmarkStart w:id="27" w:name="_Toc446861248"/>
      <w:bookmarkStart w:id="28" w:name="_Toc459047708"/>
      <w:bookmarkStart w:id="29" w:name="_Toc472216717"/>
      <w:bookmarkStart w:id="30" w:name="_Toc472400458"/>
      <w:bookmarkStart w:id="31" w:name="_Toc535741514"/>
      <w:bookmarkStart w:id="32" w:name="_Toc10401596"/>
      <w:r>
        <w:t>Referências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06C210A" w14:textId="77777777" w:rsidR="00B84D75" w:rsidRDefault="00E56BE4" w:rsidP="00C3635F">
      <w:pPr>
        <w:numPr>
          <w:ilvl w:val="0"/>
          <w:numId w:val="1"/>
        </w:numPr>
        <w:spacing w:line="360" w:lineRule="auto"/>
        <w:ind w:left="-142" w:firstLine="0"/>
        <w:rPr>
          <w:sz w:val="22"/>
          <w:szCs w:val="22"/>
        </w:rPr>
      </w:pPr>
      <w:r w:rsidRPr="00E56BE4">
        <w:rPr>
          <w:sz w:val="22"/>
          <w:szCs w:val="22"/>
        </w:rPr>
        <w:t>É</w:t>
      </w:r>
      <w:r w:rsidR="00C3635F" w:rsidRPr="00E56BE4">
        <w:rPr>
          <w:sz w:val="22"/>
          <w:szCs w:val="22"/>
        </w:rPr>
        <w:t xml:space="preserve"> apresentado o estudo sobre a análise e levantamento de requisitos, as linguagens de programação, em especial a linguagem Java, o conceito de Banco de Dados, Sistema de Gerenciamento, linguagem </w:t>
      </w:r>
      <w:proofErr w:type="spellStart"/>
      <w:r w:rsidR="00C3635F" w:rsidRPr="00E56BE4">
        <w:rPr>
          <w:sz w:val="22"/>
          <w:szCs w:val="22"/>
        </w:rPr>
        <w:t>MySql</w:t>
      </w:r>
      <w:proofErr w:type="spellEnd"/>
      <w:r w:rsidR="00C3635F" w:rsidRPr="00E56BE4">
        <w:rPr>
          <w:sz w:val="22"/>
          <w:szCs w:val="22"/>
        </w:rPr>
        <w:t xml:space="preserve"> e padrão de projeto MVC.</w:t>
      </w:r>
    </w:p>
    <w:p w14:paraId="1F3C3548" w14:textId="77777777" w:rsidR="00B84D75" w:rsidRDefault="00B84D75" w:rsidP="00B84D75">
      <w:pPr>
        <w:spacing w:line="360" w:lineRule="auto"/>
        <w:ind w:left="-142" w:firstLine="0"/>
        <w:rPr>
          <w:sz w:val="22"/>
          <w:szCs w:val="22"/>
        </w:rPr>
      </w:pPr>
    </w:p>
    <w:p w14:paraId="63D4CAEB" w14:textId="77777777" w:rsidR="00C3635F" w:rsidRDefault="00C3635F" w:rsidP="00B84D75">
      <w:pPr>
        <w:spacing w:line="360" w:lineRule="auto"/>
        <w:ind w:left="-142" w:firstLine="0"/>
        <w:rPr>
          <w:sz w:val="22"/>
          <w:szCs w:val="22"/>
        </w:rPr>
      </w:pPr>
      <w:r w:rsidRPr="00E56BE4">
        <w:rPr>
          <w:sz w:val="22"/>
          <w:szCs w:val="22"/>
        </w:rPr>
        <w:t xml:space="preserve"> </w:t>
      </w:r>
    </w:p>
    <w:p w14:paraId="75798950" w14:textId="77777777" w:rsidR="000A616F" w:rsidRPr="00B84D75" w:rsidRDefault="00C3635F" w:rsidP="00B84D75">
      <w:pPr>
        <w:pStyle w:val="Ttulo1"/>
        <w:rPr>
          <w:color w:val="000000"/>
        </w:rPr>
      </w:pPr>
      <w:bookmarkStart w:id="33" w:name="_Toc10401597"/>
      <w:bookmarkStart w:id="34" w:name="_Toc452547113"/>
      <w:bookmarkStart w:id="35" w:name="_Toc535741520"/>
      <w:r w:rsidRPr="00B84D75">
        <w:rPr>
          <w:color w:val="000000"/>
        </w:rPr>
        <w:lastRenderedPageBreak/>
        <w:t>LEVANTAMENTO DE ANÁLISE DE REQUISITOS</w:t>
      </w:r>
      <w:bookmarkEnd w:id="33"/>
    </w:p>
    <w:p w14:paraId="5295AA23" w14:textId="77777777" w:rsidR="00C3635F" w:rsidRPr="00C3635F" w:rsidRDefault="00C3635F" w:rsidP="00C3635F">
      <w:pPr>
        <w:spacing w:line="360" w:lineRule="auto"/>
        <w:ind w:firstLine="0"/>
        <w:rPr>
          <w:sz w:val="22"/>
          <w:szCs w:val="22"/>
        </w:rPr>
      </w:pPr>
      <w:r w:rsidRPr="00C3635F">
        <w:rPr>
          <w:sz w:val="22"/>
          <w:szCs w:val="22"/>
        </w:rPr>
        <w:t xml:space="preserve">A base de todo software é a Análise de Requisitos, ele é o primeiro passo para o início do desenvolvimento de software.  </w:t>
      </w:r>
    </w:p>
    <w:p w14:paraId="52ACE618" w14:textId="77777777" w:rsidR="00C3635F" w:rsidRPr="00C3635F" w:rsidRDefault="00C3635F" w:rsidP="00C3635F">
      <w:pPr>
        <w:spacing w:line="360" w:lineRule="auto"/>
        <w:ind w:firstLine="0"/>
        <w:rPr>
          <w:sz w:val="22"/>
          <w:szCs w:val="22"/>
        </w:rPr>
      </w:pPr>
      <w:r w:rsidRPr="00C3635F">
        <w:rPr>
          <w:sz w:val="22"/>
          <w:szCs w:val="22"/>
        </w:rPr>
        <w:t xml:space="preserve">Para que um software seja bem desenvolvido e chegue a um grau de satisfação elevado, é necessário que ele atenda aos objetivos para os quais foi criado.   </w:t>
      </w:r>
    </w:p>
    <w:p w14:paraId="4E03F757" w14:textId="77777777" w:rsidR="000A616F" w:rsidRDefault="00C3635F" w:rsidP="00C3635F">
      <w:pPr>
        <w:spacing w:line="360" w:lineRule="auto"/>
        <w:ind w:firstLine="0"/>
        <w:rPr>
          <w:sz w:val="22"/>
          <w:szCs w:val="22"/>
        </w:rPr>
      </w:pPr>
      <w:proofErr w:type="spellStart"/>
      <w:r w:rsidRPr="00C3635F">
        <w:rPr>
          <w:i/>
          <w:sz w:val="22"/>
          <w:szCs w:val="22"/>
        </w:rPr>
        <w:t>Sommerville</w:t>
      </w:r>
      <w:proofErr w:type="spellEnd"/>
      <w:r w:rsidRPr="00C3635F">
        <w:rPr>
          <w:sz w:val="22"/>
          <w:szCs w:val="22"/>
        </w:rPr>
        <w:t xml:space="preserve"> (2003) propõe um processo genérico de levantamento e análise que contém as seguintes atividades:</w:t>
      </w:r>
    </w:p>
    <w:p w14:paraId="0934AF88" w14:textId="77777777" w:rsidR="00C3635F" w:rsidRDefault="00C3635F" w:rsidP="00C3635F">
      <w:pPr>
        <w:pStyle w:val="PargrafodaLista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C3635F">
        <w:rPr>
          <w:b/>
          <w:sz w:val="22"/>
          <w:szCs w:val="22"/>
        </w:rPr>
        <w:t>Compreensão do domínio:</w:t>
      </w:r>
      <w:r w:rsidRPr="00C3635F">
        <w:rPr>
          <w:sz w:val="22"/>
          <w:szCs w:val="22"/>
        </w:rPr>
        <w:t xml:space="preserve"> Os analistas devem desenvolver sua compreensão do domínio da aplicação;</w:t>
      </w:r>
    </w:p>
    <w:p w14:paraId="453EAF9A" w14:textId="77777777" w:rsidR="00C3635F" w:rsidRDefault="00C3635F" w:rsidP="00C3635F">
      <w:pPr>
        <w:pStyle w:val="PargrafodaLista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C3635F">
        <w:rPr>
          <w:b/>
          <w:sz w:val="22"/>
          <w:szCs w:val="22"/>
        </w:rPr>
        <w:t>Coleta de requisitos:</w:t>
      </w:r>
      <w:r w:rsidRPr="00C3635F">
        <w:rPr>
          <w:sz w:val="22"/>
          <w:szCs w:val="22"/>
        </w:rPr>
        <w:t xml:space="preserve"> É o processo de interagir com os </w:t>
      </w:r>
      <w:r w:rsidRPr="00372FB8">
        <w:rPr>
          <w:i/>
          <w:sz w:val="22"/>
          <w:szCs w:val="22"/>
        </w:rPr>
        <w:t>stakeholders</w:t>
      </w:r>
      <w:r w:rsidRPr="00C3635F">
        <w:rPr>
          <w:sz w:val="22"/>
          <w:szCs w:val="22"/>
        </w:rPr>
        <w:t xml:space="preserve"> do sistema para descobrir seus requisitos. A compreensão do domínio se desenvolve mais durante essa atividade;</w:t>
      </w:r>
    </w:p>
    <w:p w14:paraId="10E36D75" w14:textId="77777777" w:rsidR="00C3635F" w:rsidRDefault="00372FB8" w:rsidP="00372FB8">
      <w:pPr>
        <w:pStyle w:val="PargrafodaLista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372FB8">
        <w:rPr>
          <w:b/>
          <w:sz w:val="22"/>
          <w:szCs w:val="22"/>
        </w:rPr>
        <w:t>Classificação:</w:t>
      </w:r>
      <w:r w:rsidRPr="00372FB8">
        <w:rPr>
          <w:sz w:val="22"/>
          <w:szCs w:val="22"/>
        </w:rPr>
        <w:t xml:space="preserve"> Essa atividade considera o conjunto não estruturado dos requisitos e os organiza em grupos coerentes;</w:t>
      </w:r>
    </w:p>
    <w:p w14:paraId="7FEAD20E" w14:textId="77777777" w:rsidR="00372FB8" w:rsidRDefault="00372FB8" w:rsidP="00372FB8">
      <w:pPr>
        <w:pStyle w:val="PargrafodaLista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372FB8">
        <w:rPr>
          <w:b/>
          <w:sz w:val="22"/>
          <w:szCs w:val="22"/>
        </w:rPr>
        <w:t>Resolução de conflitos:</w:t>
      </w:r>
      <w:r w:rsidRPr="00372FB8">
        <w:rPr>
          <w:sz w:val="22"/>
          <w:szCs w:val="22"/>
        </w:rPr>
        <w:t xml:space="preserve"> Quando múltiplos </w:t>
      </w:r>
      <w:r w:rsidRPr="00372FB8">
        <w:rPr>
          <w:i/>
          <w:sz w:val="22"/>
          <w:szCs w:val="22"/>
        </w:rPr>
        <w:t>stakeholders</w:t>
      </w:r>
      <w:r w:rsidRPr="00372FB8">
        <w:rPr>
          <w:sz w:val="22"/>
          <w:szCs w:val="22"/>
        </w:rPr>
        <w:t xml:space="preserve"> estão envolvidos, os requisitos apresentarão conflitos. Essa atividade tem por objetivo solucionar esses conflitos;</w:t>
      </w:r>
    </w:p>
    <w:p w14:paraId="6E8957E6" w14:textId="77777777" w:rsidR="00372FB8" w:rsidRDefault="00372FB8" w:rsidP="00372FB8">
      <w:pPr>
        <w:pStyle w:val="PargrafodaLista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372FB8">
        <w:rPr>
          <w:b/>
          <w:sz w:val="22"/>
          <w:szCs w:val="22"/>
        </w:rPr>
        <w:t>Definição das prioridades:</w:t>
      </w:r>
      <w:r w:rsidRPr="00372FB8">
        <w:rPr>
          <w:sz w:val="22"/>
          <w:szCs w:val="22"/>
        </w:rPr>
        <w:t xml:space="preserve"> Em qualquer conjunto de requisitos, alguns serão mais importantes do que outros. Esse estágio envolve interação com os </w:t>
      </w:r>
      <w:r w:rsidRPr="00372FB8">
        <w:rPr>
          <w:i/>
          <w:sz w:val="22"/>
          <w:szCs w:val="22"/>
        </w:rPr>
        <w:t>stakeholders</w:t>
      </w:r>
      <w:r w:rsidRPr="00372FB8">
        <w:rPr>
          <w:sz w:val="22"/>
          <w:szCs w:val="22"/>
        </w:rPr>
        <w:t xml:space="preserve"> para a definição dos requisitos mais importantes;</w:t>
      </w:r>
    </w:p>
    <w:p w14:paraId="25FDF34A" w14:textId="77777777" w:rsidR="00372FB8" w:rsidRDefault="00372FB8" w:rsidP="00372FB8">
      <w:pPr>
        <w:pStyle w:val="PargrafodaLista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372FB8">
        <w:rPr>
          <w:b/>
          <w:sz w:val="22"/>
          <w:szCs w:val="22"/>
        </w:rPr>
        <w:t>Verificação de requisitos:</w:t>
      </w:r>
      <w:r w:rsidRPr="00372FB8">
        <w:rPr>
          <w:sz w:val="22"/>
          <w:szCs w:val="22"/>
        </w:rPr>
        <w:t xml:space="preserve"> Os requisitos são verificados para descobrir se estão completos e consistentes e se estão em concordância com o que os stakeholders desejam do sistema.</w:t>
      </w:r>
    </w:p>
    <w:p w14:paraId="1A6B248B" w14:textId="77777777" w:rsidR="00372FB8" w:rsidRPr="00E56BE4" w:rsidRDefault="00372FB8" w:rsidP="00E56BE4">
      <w:pPr>
        <w:spacing w:line="360" w:lineRule="auto"/>
        <w:ind w:left="360" w:firstLine="0"/>
        <w:rPr>
          <w:sz w:val="22"/>
          <w:szCs w:val="22"/>
        </w:rPr>
      </w:pPr>
      <w:r w:rsidRPr="00372FB8">
        <w:rPr>
          <w:sz w:val="22"/>
          <w:szCs w:val="22"/>
        </w:rPr>
        <w:t xml:space="preserve">A tarefa de levantamento de requisitos é uma tarefa difícil e complicada. Na Figura 1 são expostas as atividades do levantamento de requisitos proposto por </w:t>
      </w:r>
      <w:proofErr w:type="spellStart"/>
      <w:r w:rsidRPr="00372FB8">
        <w:rPr>
          <w:sz w:val="22"/>
          <w:szCs w:val="22"/>
        </w:rPr>
        <w:t>Sommerville</w:t>
      </w:r>
      <w:proofErr w:type="spellEnd"/>
      <w:r w:rsidRPr="00372FB8">
        <w:rPr>
          <w:sz w:val="22"/>
          <w:szCs w:val="22"/>
        </w:rPr>
        <w:t>:</w:t>
      </w:r>
    </w:p>
    <w:p w14:paraId="1B65A6FD" w14:textId="77777777" w:rsidR="00372FB8" w:rsidRDefault="00372FB8" w:rsidP="00372FB8">
      <w:pPr>
        <w:spacing w:line="360" w:lineRule="auto"/>
        <w:ind w:left="360" w:firstLine="0"/>
        <w:jc w:val="center"/>
        <w:rPr>
          <w:sz w:val="18"/>
          <w:szCs w:val="18"/>
        </w:rPr>
      </w:pPr>
    </w:p>
    <w:p w14:paraId="25C3FE1F" w14:textId="77777777" w:rsidR="005F08E5" w:rsidRDefault="005F08E5" w:rsidP="00372FB8">
      <w:pPr>
        <w:spacing w:line="360" w:lineRule="auto"/>
        <w:ind w:left="360" w:firstLine="0"/>
        <w:jc w:val="center"/>
        <w:rPr>
          <w:sz w:val="18"/>
          <w:szCs w:val="18"/>
        </w:rPr>
      </w:pPr>
    </w:p>
    <w:p w14:paraId="6AF8A64E" w14:textId="77777777" w:rsidR="005F08E5" w:rsidRDefault="005F08E5" w:rsidP="00372FB8">
      <w:pPr>
        <w:spacing w:line="360" w:lineRule="auto"/>
        <w:ind w:left="360" w:firstLine="0"/>
        <w:jc w:val="center"/>
        <w:rPr>
          <w:sz w:val="18"/>
          <w:szCs w:val="18"/>
        </w:rPr>
      </w:pPr>
    </w:p>
    <w:p w14:paraId="6010DD45" w14:textId="77777777" w:rsidR="005F08E5" w:rsidRDefault="005F08E5" w:rsidP="00372FB8">
      <w:pPr>
        <w:spacing w:line="360" w:lineRule="auto"/>
        <w:ind w:left="360" w:firstLine="0"/>
        <w:jc w:val="center"/>
        <w:rPr>
          <w:sz w:val="18"/>
          <w:szCs w:val="18"/>
        </w:rPr>
      </w:pPr>
    </w:p>
    <w:p w14:paraId="02057F4E" w14:textId="77777777" w:rsidR="005F08E5" w:rsidRDefault="005F08E5" w:rsidP="00372FB8">
      <w:pPr>
        <w:spacing w:line="360" w:lineRule="auto"/>
        <w:ind w:left="360" w:firstLine="0"/>
        <w:jc w:val="center"/>
        <w:rPr>
          <w:sz w:val="18"/>
          <w:szCs w:val="18"/>
        </w:rPr>
      </w:pPr>
    </w:p>
    <w:p w14:paraId="51DF6846" w14:textId="77777777" w:rsidR="0094071B" w:rsidRPr="00BE45A4" w:rsidRDefault="0094071B" w:rsidP="00BE45A4">
      <w:pPr>
        <w:spacing w:line="360" w:lineRule="auto"/>
        <w:ind w:firstLine="0"/>
        <w:rPr>
          <w:sz w:val="18"/>
          <w:szCs w:val="18"/>
          <w:u w:val="single"/>
        </w:rPr>
      </w:pPr>
    </w:p>
    <w:p w14:paraId="02B034A1" w14:textId="77777777" w:rsidR="0094071B" w:rsidRDefault="0094071B" w:rsidP="00372FB8">
      <w:pPr>
        <w:spacing w:line="360" w:lineRule="auto"/>
        <w:ind w:left="360" w:firstLine="0"/>
        <w:jc w:val="center"/>
        <w:rPr>
          <w:sz w:val="18"/>
          <w:szCs w:val="18"/>
        </w:rPr>
      </w:pPr>
    </w:p>
    <w:p w14:paraId="3CDFA6E2" w14:textId="77777777" w:rsidR="00372FB8" w:rsidRDefault="00372FB8" w:rsidP="00372FB8">
      <w:pPr>
        <w:spacing w:line="360" w:lineRule="auto"/>
        <w:ind w:left="360" w:firstLine="0"/>
        <w:jc w:val="center"/>
        <w:rPr>
          <w:sz w:val="18"/>
          <w:szCs w:val="18"/>
        </w:rPr>
      </w:pPr>
      <w:r w:rsidRPr="00372FB8">
        <w:rPr>
          <w:sz w:val="18"/>
          <w:szCs w:val="18"/>
        </w:rPr>
        <w:t>Figura 1 - Processo de levantamento e análise de requisitos</w:t>
      </w:r>
    </w:p>
    <w:p w14:paraId="6B11EDE3" w14:textId="77777777" w:rsidR="00372FB8" w:rsidRPr="00372FB8" w:rsidRDefault="00372FB8" w:rsidP="00372FB8">
      <w:pPr>
        <w:spacing w:line="360" w:lineRule="auto"/>
        <w:ind w:left="360"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F8FB592" wp14:editId="273595F4">
            <wp:extent cx="4914900" cy="2733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20BE" w14:textId="77777777" w:rsidR="007E314B" w:rsidRPr="008079B0" w:rsidRDefault="00372FB8" w:rsidP="00372FB8">
      <w:pPr>
        <w:pStyle w:val="Listatabela"/>
        <w:numPr>
          <w:ilvl w:val="0"/>
          <w:numId w:val="0"/>
        </w:numPr>
        <w:suppressAutoHyphens/>
        <w:ind w:left="1021"/>
        <w:jc w:val="center"/>
        <w:rPr>
          <w:color w:val="auto"/>
        </w:rPr>
      </w:pPr>
      <w:r w:rsidRPr="00372FB8">
        <w:rPr>
          <w:color w:val="auto"/>
        </w:rPr>
        <w:t xml:space="preserve">Fonte: </w:t>
      </w:r>
      <w:proofErr w:type="spellStart"/>
      <w:r w:rsidRPr="00372FB8">
        <w:rPr>
          <w:color w:val="auto"/>
        </w:rPr>
        <w:t>Sommerville</w:t>
      </w:r>
      <w:proofErr w:type="spellEnd"/>
      <w:r w:rsidRPr="00372FB8">
        <w:rPr>
          <w:color w:val="auto"/>
        </w:rPr>
        <w:t>, 2003</w:t>
      </w:r>
    </w:p>
    <w:p w14:paraId="1654D57E" w14:textId="77777777" w:rsidR="00EE78E1" w:rsidRDefault="00FE0A1B" w:rsidP="000A0D75">
      <w:pPr>
        <w:pStyle w:val="Ttulo1"/>
      </w:pPr>
      <w:bookmarkStart w:id="36" w:name="_Toc10401598"/>
      <w:r>
        <w:t xml:space="preserve">requisitos </w:t>
      </w:r>
      <w:r w:rsidR="00E808BD">
        <w:t xml:space="preserve"> funcionais</w:t>
      </w:r>
      <w:bookmarkEnd w:id="34"/>
      <w:bookmarkEnd w:id="35"/>
      <w:bookmarkEnd w:id="36"/>
    </w:p>
    <w:p w14:paraId="4F8F0CA7" w14:textId="77777777" w:rsidR="00FE0A1B" w:rsidRDefault="00FB20FF" w:rsidP="00326CC9">
      <w:pPr>
        <w:pStyle w:val="Ttulo2"/>
      </w:pPr>
      <w:bookmarkStart w:id="37" w:name="_Toc295296650"/>
      <w:bookmarkStart w:id="38" w:name="_Toc356574624"/>
      <w:r w:rsidRPr="008079B0">
        <w:t xml:space="preserve"> </w:t>
      </w:r>
      <w:bookmarkStart w:id="39" w:name="_Toc10401599"/>
      <w:r w:rsidR="00FE0A1B" w:rsidRPr="008079B0">
        <w:t>[RQF_0</w:t>
      </w:r>
      <w:r w:rsidR="00AE455F">
        <w:t>1</w:t>
      </w:r>
      <w:r w:rsidR="00FE0A1B" w:rsidRPr="008079B0">
        <w:t xml:space="preserve">] </w:t>
      </w:r>
      <w:bookmarkEnd w:id="37"/>
      <w:bookmarkEnd w:id="38"/>
      <w:r w:rsidR="00326CC9" w:rsidRPr="00326CC9">
        <w:t>Cadastro de Informações</w:t>
      </w:r>
      <w:r>
        <w:t>;</w:t>
      </w:r>
      <w:bookmarkEnd w:id="39"/>
    </w:p>
    <w:p w14:paraId="3DE54041" w14:textId="77777777" w:rsidR="00326CC9" w:rsidRPr="00326CC9" w:rsidRDefault="00326CC9" w:rsidP="003B0294">
      <w:pPr>
        <w:pStyle w:val="PargrafodaLista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 </w:t>
      </w:r>
      <w:r w:rsidRPr="00326CC9">
        <w:rPr>
          <w:sz w:val="22"/>
          <w:szCs w:val="22"/>
        </w:rPr>
        <w:t>sistema permitirá cadastro d</w:t>
      </w:r>
      <w:r>
        <w:rPr>
          <w:sz w:val="22"/>
          <w:szCs w:val="22"/>
        </w:rPr>
        <w:t>e produtos, clientes, fornecedores</w:t>
      </w:r>
      <w:r w:rsidRPr="00326CC9">
        <w:rPr>
          <w:sz w:val="22"/>
          <w:szCs w:val="22"/>
        </w:rPr>
        <w:t>, fornecendo as resp</w:t>
      </w:r>
      <w:r>
        <w:rPr>
          <w:sz w:val="22"/>
          <w:szCs w:val="22"/>
        </w:rPr>
        <w:t>ectivas informações necessárias.</w:t>
      </w:r>
    </w:p>
    <w:p w14:paraId="1EDED26F" w14:textId="77777777" w:rsidR="000A7168" w:rsidRDefault="000A7168" w:rsidP="003B0294">
      <w:pPr>
        <w:pStyle w:val="Ttulo2"/>
      </w:pPr>
      <w:bookmarkStart w:id="40" w:name="_Toc10401600"/>
      <w:bookmarkStart w:id="41" w:name="_Toc295296652"/>
      <w:bookmarkStart w:id="42" w:name="_Toc356574626"/>
      <w:r w:rsidRPr="008079B0">
        <w:t>[RQF_</w:t>
      </w:r>
      <w:r>
        <w:t>0</w:t>
      </w:r>
      <w:r w:rsidR="002C036E">
        <w:t>2</w:t>
      </w:r>
      <w:r w:rsidRPr="008079B0">
        <w:t xml:space="preserve">] </w:t>
      </w:r>
      <w:r w:rsidR="003B0294" w:rsidRPr="003B0294">
        <w:t>Cadastro de Produtos</w:t>
      </w:r>
      <w:r w:rsidR="00FB20FF">
        <w:t>;</w:t>
      </w:r>
      <w:bookmarkEnd w:id="40"/>
    </w:p>
    <w:p w14:paraId="653BB77A" w14:textId="77777777" w:rsidR="00D32214" w:rsidRPr="003B0294" w:rsidRDefault="003B0294" w:rsidP="003B0294">
      <w:pPr>
        <w:pStyle w:val="PargrafodaLista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3B0294">
        <w:rPr>
          <w:sz w:val="22"/>
          <w:szCs w:val="22"/>
        </w:rPr>
        <w:t xml:space="preserve">No cadastro de produtos será obrigatório o preenchimento dos seguintes campos: nome e preço e terá outra tabela associada </w:t>
      </w:r>
      <w:proofErr w:type="gramStart"/>
      <w:r w:rsidRPr="003B0294">
        <w:rPr>
          <w:sz w:val="22"/>
          <w:szCs w:val="22"/>
        </w:rPr>
        <w:t>à</w:t>
      </w:r>
      <w:proofErr w:type="gramEnd"/>
      <w:r w:rsidRPr="003B0294">
        <w:rPr>
          <w:sz w:val="22"/>
          <w:szCs w:val="22"/>
        </w:rPr>
        <w:t xml:space="preserve"> ela chamada</w:t>
      </w:r>
      <w:r>
        <w:rPr>
          <w:sz w:val="22"/>
          <w:szCs w:val="22"/>
        </w:rPr>
        <w:t xml:space="preserve"> “detalhes” que conterá a nome de produtos</w:t>
      </w:r>
      <w:r w:rsidRPr="003B0294">
        <w:rPr>
          <w:sz w:val="22"/>
          <w:szCs w:val="22"/>
        </w:rPr>
        <w:t>.</w:t>
      </w:r>
    </w:p>
    <w:p w14:paraId="3EFAA447" w14:textId="77777777" w:rsidR="000A7168" w:rsidRDefault="000A7168" w:rsidP="003B0294">
      <w:pPr>
        <w:pStyle w:val="Ttulo2"/>
      </w:pPr>
      <w:r>
        <w:t xml:space="preserve"> </w:t>
      </w:r>
      <w:bookmarkStart w:id="43" w:name="_Toc10401601"/>
      <w:r w:rsidRPr="008079B0">
        <w:t>[RQF_</w:t>
      </w:r>
      <w:r>
        <w:t>0</w:t>
      </w:r>
      <w:r w:rsidR="002C036E">
        <w:t>3</w:t>
      </w:r>
      <w:r w:rsidRPr="008079B0">
        <w:t xml:space="preserve">] </w:t>
      </w:r>
      <w:r w:rsidR="003B0294" w:rsidRPr="003B0294">
        <w:t>Cadastro de Clientes</w:t>
      </w:r>
      <w:r w:rsidR="00FB20FF">
        <w:t>;</w:t>
      </w:r>
      <w:bookmarkEnd w:id="43"/>
    </w:p>
    <w:p w14:paraId="307D1348" w14:textId="77777777" w:rsidR="0042188C" w:rsidRPr="003B0294" w:rsidRDefault="003B0294" w:rsidP="003B0294">
      <w:pPr>
        <w:pStyle w:val="PargrafodaLista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3B0294">
        <w:rPr>
          <w:sz w:val="22"/>
          <w:szCs w:val="22"/>
        </w:rPr>
        <w:t>No cadastro de clientes será obrigatório o preenchimento dos segu</w:t>
      </w:r>
      <w:r>
        <w:rPr>
          <w:sz w:val="22"/>
          <w:szCs w:val="22"/>
        </w:rPr>
        <w:t>intes campos: CPF, nome</w:t>
      </w:r>
      <w:r w:rsidRPr="003B0294">
        <w:rPr>
          <w:sz w:val="22"/>
          <w:szCs w:val="22"/>
        </w:rPr>
        <w:t>.</w:t>
      </w:r>
    </w:p>
    <w:p w14:paraId="495982AE" w14:textId="77777777" w:rsidR="0042188C" w:rsidRDefault="0042188C" w:rsidP="00A30781">
      <w:pPr>
        <w:pStyle w:val="Ttulo2"/>
      </w:pPr>
      <w:bookmarkStart w:id="44" w:name="_Toc10401602"/>
      <w:r w:rsidRPr="008079B0">
        <w:t>[RQF_</w:t>
      </w:r>
      <w:r>
        <w:t>0</w:t>
      </w:r>
      <w:r w:rsidR="00826DF3">
        <w:t>4</w:t>
      </w:r>
      <w:r w:rsidRPr="008079B0">
        <w:t>]</w:t>
      </w:r>
      <w:r w:rsidR="00A30781">
        <w:t xml:space="preserve"> </w:t>
      </w:r>
      <w:r w:rsidR="00A30781" w:rsidRPr="00A30781">
        <w:t>Cadastro de Fornecedores</w:t>
      </w:r>
      <w:r w:rsidR="00FB20FF">
        <w:t>;</w:t>
      </w:r>
      <w:bookmarkEnd w:id="44"/>
    </w:p>
    <w:p w14:paraId="09F718AB" w14:textId="77777777" w:rsidR="00D32214" w:rsidRPr="007A0549" w:rsidRDefault="00A30781" w:rsidP="00A30781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A0549">
        <w:rPr>
          <w:sz w:val="22"/>
          <w:szCs w:val="22"/>
        </w:rPr>
        <w:t>No cadastro de fornecedores será obrigatório o preenchimento dos seguintes campos: nome e CNPJ.</w:t>
      </w:r>
    </w:p>
    <w:p w14:paraId="677A0839" w14:textId="77777777" w:rsidR="000A7168" w:rsidRDefault="000A7168" w:rsidP="007A0549">
      <w:pPr>
        <w:pStyle w:val="Ttulo2"/>
      </w:pPr>
      <w:bookmarkStart w:id="45" w:name="_Toc10401603"/>
      <w:r w:rsidRPr="008079B0">
        <w:t>[RQF_</w:t>
      </w:r>
      <w:r>
        <w:t>0</w:t>
      </w:r>
      <w:r w:rsidR="00826DF3">
        <w:t>5</w:t>
      </w:r>
      <w:r w:rsidRPr="008079B0">
        <w:t xml:space="preserve">] </w:t>
      </w:r>
      <w:r w:rsidR="007A0549" w:rsidRPr="007A0549">
        <w:t>Realização de Vendas</w:t>
      </w:r>
      <w:r w:rsidR="00FB20FF">
        <w:t>;</w:t>
      </w:r>
      <w:bookmarkEnd w:id="45"/>
    </w:p>
    <w:p w14:paraId="4F9A6413" w14:textId="77777777" w:rsidR="002C036E" w:rsidRDefault="007A0549" w:rsidP="007A0549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A0549">
        <w:rPr>
          <w:sz w:val="22"/>
          <w:szCs w:val="22"/>
        </w:rPr>
        <w:t xml:space="preserve">Em qualquer tipo de venda será obrigatório o preenchimento do cliente que esta </w:t>
      </w:r>
      <w:r>
        <w:rPr>
          <w:sz w:val="22"/>
          <w:szCs w:val="22"/>
        </w:rPr>
        <w:t>realizando a compra, o produto e o tipo de situação da venda</w:t>
      </w:r>
      <w:r w:rsidRPr="007A0549">
        <w:rPr>
          <w:sz w:val="22"/>
          <w:szCs w:val="22"/>
        </w:rPr>
        <w:t>.</w:t>
      </w:r>
    </w:p>
    <w:p w14:paraId="70FDFFEC" w14:textId="77777777" w:rsidR="00FB20FF" w:rsidRDefault="00FB20FF" w:rsidP="00FB20FF">
      <w:pPr>
        <w:pStyle w:val="Ttulo2"/>
      </w:pPr>
      <w:bookmarkStart w:id="46" w:name="_Toc10401604"/>
      <w:r w:rsidRPr="008079B0">
        <w:lastRenderedPageBreak/>
        <w:t>[RQF_</w:t>
      </w:r>
      <w:r>
        <w:t>06]</w:t>
      </w:r>
      <w:r w:rsidRPr="008079B0">
        <w:t xml:space="preserve"> </w:t>
      </w:r>
      <w:r>
        <w:t>Realização de Compra de Produtos para reabasterce o estoque;</w:t>
      </w:r>
      <w:bookmarkEnd w:id="46"/>
    </w:p>
    <w:p w14:paraId="5B4FE476" w14:textId="77777777" w:rsidR="00FB20FF" w:rsidRDefault="00FB20FF" w:rsidP="00FB20FF">
      <w:pPr>
        <w:pStyle w:val="Ttulo2"/>
      </w:pPr>
      <w:bookmarkStart w:id="47" w:name="_Toc10401605"/>
      <w:r w:rsidRPr="008079B0">
        <w:t>[RQF_</w:t>
      </w:r>
      <w:r>
        <w:t>07</w:t>
      </w:r>
      <w:r w:rsidRPr="008079B0">
        <w:t xml:space="preserve">] </w:t>
      </w:r>
      <w:r>
        <w:t>Barra de menu Rapido;</w:t>
      </w:r>
      <w:bookmarkEnd w:id="47"/>
    </w:p>
    <w:p w14:paraId="22FC7A15" w14:textId="77777777" w:rsidR="00FB20FF" w:rsidRDefault="00FB20FF" w:rsidP="00FB20FF">
      <w:pPr>
        <w:pStyle w:val="Ttulo2"/>
      </w:pPr>
      <w:bookmarkStart w:id="48" w:name="_Toc10401606"/>
      <w:r w:rsidRPr="008079B0">
        <w:t>[RQF_</w:t>
      </w:r>
      <w:r>
        <w:t>0</w:t>
      </w:r>
      <w:r w:rsidR="00AC086A">
        <w:t>8</w:t>
      </w:r>
      <w:r w:rsidRPr="008079B0">
        <w:t xml:space="preserve">] </w:t>
      </w:r>
      <w:r>
        <w:t>Botão de Sair e Sobre o Sistema ;</w:t>
      </w:r>
      <w:bookmarkEnd w:id="48"/>
    </w:p>
    <w:p w14:paraId="4AE42ABB" w14:textId="77777777" w:rsidR="002C036E" w:rsidRDefault="002C036E" w:rsidP="007A0549">
      <w:pPr>
        <w:ind w:firstLine="0"/>
      </w:pPr>
    </w:p>
    <w:p w14:paraId="2E481D21" w14:textId="77777777" w:rsidR="007A0549" w:rsidRDefault="007A0549" w:rsidP="007A0549">
      <w:pPr>
        <w:pStyle w:val="Ttulo1"/>
      </w:pPr>
      <w:bookmarkStart w:id="49" w:name="_Toc10401607"/>
      <w:r w:rsidRPr="007A0549">
        <w:t>REQUISITOS NÃO-FUNCIONAIS</w:t>
      </w:r>
      <w:bookmarkEnd w:id="49"/>
    </w:p>
    <w:p w14:paraId="1F92429F" w14:textId="77777777" w:rsidR="007A0549" w:rsidRPr="00FB20FF" w:rsidRDefault="007A0549" w:rsidP="00FB20FF">
      <w:pPr>
        <w:pStyle w:val="Ttulo2"/>
      </w:pPr>
      <w:bookmarkStart w:id="50" w:name="_Toc10401608"/>
      <w:r w:rsidRPr="008079B0">
        <w:t>[RQ</w:t>
      </w:r>
      <w:r>
        <w:t>N</w:t>
      </w:r>
      <w:r w:rsidRPr="008079B0">
        <w:t>F_</w:t>
      </w:r>
      <w:r>
        <w:t>01</w:t>
      </w:r>
      <w:r w:rsidRPr="008079B0">
        <w:t>]</w:t>
      </w:r>
      <w:r w:rsidR="00FB20FF">
        <w:t xml:space="preserve"> </w:t>
      </w:r>
      <w:r w:rsidR="00FB20FF" w:rsidRPr="00FB20FF">
        <w:rPr>
          <w:szCs w:val="22"/>
        </w:rPr>
        <w:t>O sistema deve ter uma</w:t>
      </w:r>
      <w:r w:rsidR="00FB20FF">
        <w:rPr>
          <w:szCs w:val="22"/>
        </w:rPr>
        <w:t xml:space="preserve"> inteface simples e</w:t>
      </w:r>
      <w:r w:rsidR="00FB20FF" w:rsidRPr="00FB20FF">
        <w:rPr>
          <w:szCs w:val="22"/>
        </w:rPr>
        <w:t xml:space="preserve"> intuitivas.</w:t>
      </w:r>
      <w:bookmarkEnd w:id="50"/>
    </w:p>
    <w:p w14:paraId="49129A1D" w14:textId="77777777" w:rsidR="00FB20FF" w:rsidRDefault="00FB20FF" w:rsidP="00FB20FF">
      <w:pPr>
        <w:pStyle w:val="Ttulo2"/>
        <w:rPr>
          <w:szCs w:val="22"/>
        </w:rPr>
      </w:pPr>
      <w:bookmarkStart w:id="51" w:name="_Toc10401609"/>
      <w:r w:rsidRPr="008079B0">
        <w:t>[RQ</w:t>
      </w:r>
      <w:r>
        <w:t>N</w:t>
      </w:r>
      <w:r w:rsidRPr="008079B0">
        <w:t>F_</w:t>
      </w:r>
      <w:r>
        <w:t>02</w:t>
      </w:r>
      <w:r w:rsidRPr="008079B0">
        <w:t>]</w:t>
      </w:r>
      <w:r>
        <w:t xml:space="preserve"> </w:t>
      </w:r>
      <w:r w:rsidRPr="00FB20FF">
        <w:rPr>
          <w:szCs w:val="22"/>
        </w:rPr>
        <w:t>As informações serão armazenadas em um Banco de Dados.</w:t>
      </w:r>
      <w:bookmarkEnd w:id="51"/>
    </w:p>
    <w:p w14:paraId="69AF27E5" w14:textId="77777777" w:rsidR="00FB20FF" w:rsidRPr="00FB20FF" w:rsidRDefault="00FB20FF" w:rsidP="00FB20FF">
      <w:pPr>
        <w:pStyle w:val="Ttulo2"/>
        <w:rPr>
          <w:szCs w:val="22"/>
        </w:rPr>
      </w:pPr>
      <w:bookmarkStart w:id="52" w:name="_Toc10401610"/>
      <w:r w:rsidRPr="008079B0">
        <w:t>[RQ</w:t>
      </w:r>
      <w:r>
        <w:t>N</w:t>
      </w:r>
      <w:r w:rsidRPr="008079B0">
        <w:t>F_</w:t>
      </w:r>
      <w:r>
        <w:t>03</w:t>
      </w:r>
      <w:r w:rsidRPr="008079B0">
        <w:t>]</w:t>
      </w:r>
      <w:r>
        <w:t xml:space="preserve"> </w:t>
      </w:r>
      <w:r w:rsidRPr="00FB20FF">
        <w:t>Acesso ao Sistema</w:t>
      </w:r>
      <w:bookmarkEnd w:id="52"/>
    </w:p>
    <w:p w14:paraId="7F9A6277" w14:textId="77777777" w:rsidR="00FB20FF" w:rsidRPr="00AC086A" w:rsidRDefault="00AC086A" w:rsidP="00AC086A">
      <w:pPr>
        <w:pStyle w:val="Ttulo2"/>
        <w:numPr>
          <w:ilvl w:val="0"/>
          <w:numId w:val="32"/>
        </w:numPr>
        <w:rPr>
          <w:b w:val="0"/>
          <w:szCs w:val="22"/>
        </w:rPr>
      </w:pPr>
      <w:bookmarkStart w:id="53" w:name="_Toc10401611"/>
      <w:r w:rsidRPr="00AC086A">
        <w:rPr>
          <w:b w:val="0"/>
          <w:szCs w:val="22"/>
        </w:rPr>
        <w:t>O sistema poderá ser acessado somente pelo administrador;</w:t>
      </w:r>
      <w:bookmarkEnd w:id="53"/>
    </w:p>
    <w:p w14:paraId="60C06D1C" w14:textId="77777777" w:rsidR="00AC086A" w:rsidRDefault="00AC086A" w:rsidP="00AC086A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AC086A">
        <w:rPr>
          <w:sz w:val="22"/>
          <w:szCs w:val="22"/>
        </w:rPr>
        <w:t>O acesso ao sistema se dará pela informação de usuário e senha;</w:t>
      </w:r>
    </w:p>
    <w:p w14:paraId="5126AB01" w14:textId="77777777" w:rsidR="00AC086A" w:rsidRDefault="00AC086A" w:rsidP="00AC086A">
      <w:pPr>
        <w:pStyle w:val="Ttulo2"/>
      </w:pPr>
      <w:bookmarkStart w:id="54" w:name="_Toc10401612"/>
      <w:r w:rsidRPr="008079B0">
        <w:t>[RQ</w:t>
      </w:r>
      <w:r>
        <w:t>N</w:t>
      </w:r>
      <w:r w:rsidRPr="008079B0">
        <w:t>F_</w:t>
      </w:r>
      <w:r>
        <w:t>04</w:t>
      </w:r>
      <w:r w:rsidRPr="008079B0">
        <w:t>]</w:t>
      </w:r>
      <w:r>
        <w:t xml:space="preserve"> </w:t>
      </w:r>
      <w:r w:rsidRPr="00AC086A">
        <w:t>Permissões do Sistema</w:t>
      </w:r>
      <w:bookmarkEnd w:id="54"/>
    </w:p>
    <w:p w14:paraId="537B2B6A" w14:textId="77777777" w:rsidR="00FB20FF" w:rsidRPr="00AC086A" w:rsidRDefault="00AC086A" w:rsidP="00AC086A">
      <w:pPr>
        <w:pStyle w:val="PargrafodaLista"/>
        <w:numPr>
          <w:ilvl w:val="0"/>
          <w:numId w:val="34"/>
        </w:numPr>
        <w:spacing w:line="360" w:lineRule="auto"/>
        <w:rPr>
          <w:sz w:val="22"/>
          <w:szCs w:val="22"/>
        </w:rPr>
      </w:pPr>
      <w:r w:rsidRPr="00AC086A">
        <w:rPr>
          <w:sz w:val="22"/>
          <w:szCs w:val="22"/>
        </w:rPr>
        <w:t>O administrador do sistema terá acesso à todas as áreas do sistema, com permissão de leitura, exclusão, inclusão e alteração.</w:t>
      </w:r>
    </w:p>
    <w:p w14:paraId="373D6A7C" w14:textId="77777777" w:rsidR="00406710" w:rsidRDefault="00406710" w:rsidP="00406710">
      <w:pPr>
        <w:pStyle w:val="Ttulo1"/>
      </w:pPr>
      <w:bookmarkStart w:id="55" w:name="_Toc10401613"/>
      <w:bookmarkEnd w:id="5"/>
      <w:bookmarkEnd w:id="6"/>
      <w:bookmarkEnd w:id="7"/>
      <w:bookmarkEnd w:id="8"/>
      <w:bookmarkEnd w:id="9"/>
      <w:bookmarkEnd w:id="10"/>
      <w:bookmarkEnd w:id="11"/>
      <w:bookmarkEnd w:id="41"/>
      <w:bookmarkEnd w:id="42"/>
      <w:r>
        <w:t>Não escopo</w:t>
      </w:r>
      <w:bookmarkEnd w:id="55"/>
    </w:p>
    <w:p w14:paraId="4A2ADCE1" w14:textId="77777777" w:rsidR="00AC086A" w:rsidRPr="00512476" w:rsidRDefault="00AC086A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Cadastro de usuário ou permissões diferentes por usuário;</w:t>
      </w:r>
    </w:p>
    <w:p w14:paraId="696888AA" w14:textId="77777777" w:rsidR="00AC086A" w:rsidRPr="00512476" w:rsidRDefault="00AC086A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Relatórios;</w:t>
      </w:r>
    </w:p>
    <w:p w14:paraId="6A4FD54C" w14:textId="77777777" w:rsidR="00AC086A" w:rsidRPr="00512476" w:rsidRDefault="00AC086A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Controle de caixa</w:t>
      </w:r>
      <w:r w:rsidR="005F08E5" w:rsidRPr="00512476">
        <w:rPr>
          <w:sz w:val="22"/>
          <w:szCs w:val="22"/>
        </w:rPr>
        <w:t xml:space="preserve">, financeiro e </w:t>
      </w:r>
      <w:proofErr w:type="spellStart"/>
      <w:r w:rsidR="005F08E5" w:rsidRPr="00512476">
        <w:rPr>
          <w:sz w:val="22"/>
          <w:szCs w:val="22"/>
        </w:rPr>
        <w:t>etc</w:t>
      </w:r>
      <w:proofErr w:type="spellEnd"/>
      <w:r w:rsidRPr="00512476">
        <w:rPr>
          <w:sz w:val="22"/>
          <w:szCs w:val="22"/>
        </w:rPr>
        <w:t>;</w:t>
      </w:r>
    </w:p>
    <w:p w14:paraId="13B6A1E6" w14:textId="77777777" w:rsidR="005F08E5" w:rsidRPr="00512476" w:rsidRDefault="005F08E5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Menu configurações;</w:t>
      </w:r>
    </w:p>
    <w:p w14:paraId="606DAD80" w14:textId="77777777" w:rsidR="005F08E5" w:rsidRPr="00512476" w:rsidRDefault="005F08E5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Interfase adaptável</w:t>
      </w:r>
    </w:p>
    <w:p w14:paraId="6AA5E323" w14:textId="77777777" w:rsidR="002E7175" w:rsidRPr="00512476" w:rsidRDefault="005F08E5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Formulários mais elaborados;</w:t>
      </w:r>
    </w:p>
    <w:p w14:paraId="7907952C" w14:textId="77777777" w:rsidR="005F08E5" w:rsidRPr="00512476" w:rsidRDefault="005F08E5" w:rsidP="00AC086A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512476">
        <w:rPr>
          <w:sz w:val="22"/>
          <w:szCs w:val="22"/>
        </w:rPr>
        <w:t>Diferentes tipos de vendas;</w:t>
      </w:r>
    </w:p>
    <w:p w14:paraId="32F2A28F" w14:textId="77777777" w:rsidR="00B84D75" w:rsidRDefault="00B84D75" w:rsidP="00B84D75">
      <w:pPr>
        <w:ind w:firstLine="0"/>
      </w:pPr>
    </w:p>
    <w:p w14:paraId="21531F3E" w14:textId="77777777" w:rsidR="00512476" w:rsidRDefault="00512476" w:rsidP="00512476">
      <w:pPr>
        <w:pStyle w:val="Ttulo1"/>
      </w:pPr>
      <w:bookmarkStart w:id="56" w:name="_Toc10401614"/>
      <w:r w:rsidRPr="00512476">
        <w:t>DESENVOLVIMENTO</w:t>
      </w:r>
      <w:bookmarkEnd w:id="56"/>
    </w:p>
    <w:p w14:paraId="0CE25875" w14:textId="77777777" w:rsidR="00512476" w:rsidRPr="00512476" w:rsidRDefault="00512476" w:rsidP="00512476">
      <w:pPr>
        <w:pStyle w:val="Ttulo2"/>
      </w:pPr>
      <w:bookmarkStart w:id="57" w:name="_Toc10401615"/>
      <w:r w:rsidRPr="00512476">
        <w:t>Ferramentas utilizadas para desenvolvimento</w:t>
      </w:r>
      <w:bookmarkEnd w:id="57"/>
    </w:p>
    <w:p w14:paraId="62682631" w14:textId="3DD8687B" w:rsidR="00512476" w:rsidRDefault="00512476" w:rsidP="00512476">
      <w:pPr>
        <w:pStyle w:val="PargrafodaLista"/>
        <w:numPr>
          <w:ilvl w:val="0"/>
          <w:numId w:val="36"/>
        </w:numPr>
      </w:pPr>
      <w:r>
        <w:t>JDK</w:t>
      </w:r>
      <w:r w:rsidR="0077437E">
        <w:t xml:space="preserve"> </w:t>
      </w:r>
      <w:proofErr w:type="gramStart"/>
      <w:r w:rsidR="0077437E">
        <w:t>8</w:t>
      </w:r>
      <w:proofErr w:type="gramEnd"/>
    </w:p>
    <w:p w14:paraId="508E0DA7" w14:textId="322D1D7D" w:rsidR="00512476" w:rsidRDefault="00512476" w:rsidP="00512476">
      <w:pPr>
        <w:pStyle w:val="PargrafodaLista"/>
        <w:numPr>
          <w:ilvl w:val="0"/>
          <w:numId w:val="36"/>
        </w:numPr>
      </w:pPr>
      <w:r>
        <w:t>JAVA</w:t>
      </w:r>
      <w:r w:rsidR="0077437E">
        <w:t xml:space="preserve"> </w:t>
      </w:r>
      <w:proofErr w:type="gramStart"/>
      <w:r w:rsidR="0077437E">
        <w:t>8</w:t>
      </w:r>
      <w:proofErr w:type="gramEnd"/>
    </w:p>
    <w:p w14:paraId="74AE9010" w14:textId="77777777" w:rsidR="00512476" w:rsidRDefault="00512476" w:rsidP="00512476">
      <w:pPr>
        <w:pStyle w:val="PargrafodaLista"/>
        <w:numPr>
          <w:ilvl w:val="0"/>
          <w:numId w:val="36"/>
        </w:numPr>
      </w:pPr>
      <w:r>
        <w:t xml:space="preserve">IDE </w:t>
      </w:r>
      <w:proofErr w:type="gramStart"/>
      <w:r>
        <w:t>NetBeans</w:t>
      </w:r>
      <w:proofErr w:type="gramEnd"/>
    </w:p>
    <w:p w14:paraId="67D9B231" w14:textId="77777777" w:rsidR="00512476" w:rsidRDefault="00512476" w:rsidP="00512476">
      <w:pPr>
        <w:pStyle w:val="PargrafodaLista"/>
        <w:numPr>
          <w:ilvl w:val="0"/>
          <w:numId w:val="36"/>
        </w:numPr>
      </w:pPr>
      <w:r>
        <w:t xml:space="preserve">Banco de Dados </w:t>
      </w:r>
      <w:proofErr w:type="spellStart"/>
      <w:proofErr w:type="gramStart"/>
      <w:r>
        <w:t>MariaDB</w:t>
      </w:r>
      <w:proofErr w:type="spellEnd"/>
      <w:proofErr w:type="gramEnd"/>
    </w:p>
    <w:p w14:paraId="2595EFB9" w14:textId="77777777" w:rsidR="00512476" w:rsidRDefault="00512476" w:rsidP="00512476">
      <w:pPr>
        <w:pStyle w:val="PargrafodaLista"/>
        <w:numPr>
          <w:ilvl w:val="0"/>
          <w:numId w:val="36"/>
        </w:numPr>
      </w:pPr>
      <w:r>
        <w:t>MySQL W</w:t>
      </w:r>
      <w:r w:rsidRPr="00512476">
        <w:t>orkbench</w:t>
      </w:r>
    </w:p>
    <w:p w14:paraId="041A5198" w14:textId="77777777" w:rsidR="00512476" w:rsidRDefault="00512476" w:rsidP="00512476">
      <w:pPr>
        <w:pStyle w:val="PargrafodaLista"/>
        <w:numPr>
          <w:ilvl w:val="0"/>
          <w:numId w:val="36"/>
        </w:numPr>
      </w:pPr>
      <w:r w:rsidRPr="00512476">
        <w:t>Enterprise Architect</w:t>
      </w:r>
    </w:p>
    <w:p w14:paraId="00B8EF57" w14:textId="77777777" w:rsidR="001C2B8B" w:rsidRDefault="006F239E" w:rsidP="001C2B8B">
      <w:pPr>
        <w:pStyle w:val="Ttulo2"/>
      </w:pPr>
      <w:bookmarkStart w:id="58" w:name="_Toc10401616"/>
      <w:r>
        <w:t>Desenvolvimento do sistema</w:t>
      </w:r>
      <w:bookmarkEnd w:id="58"/>
      <w:r>
        <w:t xml:space="preserve"> </w:t>
      </w:r>
      <w:r w:rsidR="0094071B">
        <w:t xml:space="preserve">                                            </w:t>
      </w:r>
      <w:r w:rsidR="001C2B8B">
        <w:t xml:space="preserve">                            </w:t>
      </w:r>
    </w:p>
    <w:p w14:paraId="51C29C25" w14:textId="77777777" w:rsidR="001C2B8B" w:rsidRPr="001C2B8B" w:rsidRDefault="001C2B8B" w:rsidP="001C2B8B">
      <w:pPr>
        <w:spacing w:line="360" w:lineRule="auto"/>
        <w:ind w:firstLine="0"/>
        <w:rPr>
          <w:sz w:val="22"/>
          <w:szCs w:val="22"/>
        </w:rPr>
      </w:pPr>
      <w:r w:rsidRPr="001C2B8B">
        <w:rPr>
          <w:sz w:val="22"/>
          <w:szCs w:val="22"/>
        </w:rPr>
        <w:t>Com o problema já defenido e todo requisistos já montados, nos comesamos a “</w:t>
      </w:r>
      <w:r w:rsidRPr="001C2B8B">
        <w:rPr>
          <w:i/>
          <w:sz w:val="22"/>
          <w:szCs w:val="22"/>
        </w:rPr>
        <w:t>por a mão na massa</w:t>
      </w:r>
      <w:r w:rsidRPr="001C2B8B">
        <w:rPr>
          <w:sz w:val="22"/>
          <w:szCs w:val="22"/>
        </w:rPr>
        <w:t>” nós defenimos um padrão de projeto para facil portabilidade do mesmo no caso utilizamos o padrão MVC.</w:t>
      </w:r>
    </w:p>
    <w:p w14:paraId="31ED127B" w14:textId="77777777" w:rsidR="001C2B8B" w:rsidRPr="001C2B8B" w:rsidRDefault="001C2B8B" w:rsidP="001C2B8B">
      <w:pPr>
        <w:rPr>
          <w:rStyle w:val="nfase"/>
        </w:rPr>
      </w:pPr>
    </w:p>
    <w:p w14:paraId="6EEAD238" w14:textId="77777777" w:rsidR="001C2B8B" w:rsidRPr="001C2B8B" w:rsidRDefault="001C2B8B" w:rsidP="001C2B8B">
      <w:pPr>
        <w:ind w:firstLine="0"/>
        <w:rPr>
          <w:sz w:val="22"/>
          <w:szCs w:val="22"/>
        </w:rPr>
      </w:pPr>
    </w:p>
    <w:p w14:paraId="418FB0DE" w14:textId="77777777" w:rsidR="006F239E" w:rsidRPr="006F239E" w:rsidRDefault="006F239E" w:rsidP="006F239E">
      <w:pPr>
        <w:pStyle w:val="PargrafodaLista"/>
        <w:numPr>
          <w:ilvl w:val="0"/>
          <w:numId w:val="37"/>
        </w:numPr>
        <w:rPr>
          <w:sz w:val="22"/>
          <w:szCs w:val="22"/>
        </w:rPr>
      </w:pPr>
      <w:r w:rsidRPr="006F239E">
        <w:rPr>
          <w:sz w:val="22"/>
          <w:szCs w:val="22"/>
        </w:rPr>
        <w:t>Começamos a definir as classes do sistema como mostrado na figura 2 abaixo</w:t>
      </w:r>
      <w:r w:rsidR="0017627B">
        <w:rPr>
          <w:sz w:val="22"/>
          <w:szCs w:val="22"/>
        </w:rPr>
        <w:t>:</w:t>
      </w:r>
      <w:r w:rsidRPr="006F239E">
        <w:rPr>
          <w:sz w:val="22"/>
          <w:szCs w:val="22"/>
        </w:rPr>
        <w:t xml:space="preserve"> </w:t>
      </w:r>
    </w:p>
    <w:p w14:paraId="40811EAC" w14:textId="77777777" w:rsidR="006F239E" w:rsidRDefault="006F239E" w:rsidP="006F239E">
      <w:pPr>
        <w:pStyle w:val="PargrafodaLista"/>
        <w:spacing w:line="360" w:lineRule="auto"/>
        <w:ind w:firstLine="0"/>
        <w:jc w:val="center"/>
        <w:rPr>
          <w:sz w:val="18"/>
          <w:szCs w:val="18"/>
        </w:rPr>
      </w:pPr>
    </w:p>
    <w:p w14:paraId="34828726" w14:textId="77777777" w:rsidR="006F239E" w:rsidRPr="006F239E" w:rsidRDefault="001F34FE" w:rsidP="006F239E">
      <w:pPr>
        <w:pStyle w:val="PargrafodaLista"/>
        <w:spacing w:line="360" w:lineRule="auto"/>
        <w:ind w:firstLine="0"/>
        <w:jc w:val="center"/>
        <w:rPr>
          <w:sz w:val="18"/>
          <w:szCs w:val="18"/>
        </w:rPr>
      </w:pPr>
      <w:r>
        <w:rPr>
          <w:noProof/>
        </w:rPr>
        <w:pict w14:anchorId="4DC68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05pt;margin-top:16.45pt;width:369pt;height:172.95pt;z-index:-251655168;mso-position-horizontal-relative:text;mso-position-vertical-relative:text;mso-width-relative:page;mso-height-relative:page" wrapcoords="-36 0 -36 21512 21600 21512 21600 0 -36 0">
            <v:imagedata r:id="rId15" o:title="Class-sistemadevenda"/>
            <w10:wrap type="tight"/>
          </v:shape>
        </w:pict>
      </w:r>
      <w:r w:rsidR="006F239E">
        <w:rPr>
          <w:sz w:val="18"/>
          <w:szCs w:val="18"/>
        </w:rPr>
        <w:t>Figura 2</w:t>
      </w:r>
      <w:r w:rsidR="006F239E" w:rsidRPr="006F239E">
        <w:rPr>
          <w:sz w:val="18"/>
          <w:szCs w:val="18"/>
        </w:rPr>
        <w:t xml:space="preserve"> - Processo de levantamento e </w:t>
      </w:r>
      <w:r w:rsidR="006F239E">
        <w:rPr>
          <w:sz w:val="18"/>
          <w:szCs w:val="18"/>
        </w:rPr>
        <w:t>classes</w:t>
      </w:r>
    </w:p>
    <w:p w14:paraId="0E878E68" w14:textId="77777777" w:rsidR="00512476" w:rsidRDefault="00512476" w:rsidP="006F239E">
      <w:pPr>
        <w:ind w:left="360" w:firstLine="0"/>
        <w:jc w:val="center"/>
      </w:pPr>
    </w:p>
    <w:p w14:paraId="016ED7D8" w14:textId="77777777" w:rsidR="006F239E" w:rsidRDefault="006F239E" w:rsidP="006F239E">
      <w:pPr>
        <w:ind w:left="360" w:firstLine="0"/>
        <w:jc w:val="center"/>
      </w:pPr>
    </w:p>
    <w:p w14:paraId="145B2574" w14:textId="77777777" w:rsidR="006F239E" w:rsidRDefault="006F239E" w:rsidP="006F239E">
      <w:pPr>
        <w:ind w:left="360" w:firstLine="0"/>
        <w:jc w:val="center"/>
      </w:pPr>
    </w:p>
    <w:p w14:paraId="07B89E86" w14:textId="77777777" w:rsidR="006F239E" w:rsidRDefault="006F239E" w:rsidP="006F239E">
      <w:pPr>
        <w:ind w:left="360" w:firstLine="0"/>
        <w:jc w:val="center"/>
      </w:pPr>
    </w:p>
    <w:p w14:paraId="50A62F51" w14:textId="77777777" w:rsidR="006F239E" w:rsidRDefault="006F239E" w:rsidP="006F239E">
      <w:pPr>
        <w:ind w:left="360" w:firstLine="0"/>
        <w:jc w:val="center"/>
      </w:pPr>
    </w:p>
    <w:p w14:paraId="12721434" w14:textId="77777777" w:rsidR="006F239E" w:rsidRDefault="006F239E" w:rsidP="006F239E">
      <w:pPr>
        <w:ind w:left="360" w:firstLine="0"/>
        <w:jc w:val="center"/>
      </w:pPr>
    </w:p>
    <w:p w14:paraId="3D7DBB8C" w14:textId="77777777" w:rsidR="006F239E" w:rsidRDefault="006F239E" w:rsidP="006F239E">
      <w:pPr>
        <w:ind w:left="360" w:firstLine="0"/>
        <w:jc w:val="center"/>
      </w:pPr>
    </w:p>
    <w:p w14:paraId="1B90CD97" w14:textId="77777777" w:rsidR="006F239E" w:rsidRDefault="006F239E" w:rsidP="006F239E">
      <w:pPr>
        <w:ind w:left="360" w:firstLine="0"/>
        <w:jc w:val="center"/>
      </w:pPr>
    </w:p>
    <w:p w14:paraId="1D2BEAA1" w14:textId="77777777" w:rsidR="006F239E" w:rsidRDefault="006F239E" w:rsidP="006F239E">
      <w:pPr>
        <w:ind w:left="360" w:firstLine="0"/>
        <w:jc w:val="center"/>
      </w:pPr>
    </w:p>
    <w:p w14:paraId="38D4F4FC" w14:textId="77777777" w:rsidR="006F239E" w:rsidRDefault="006F239E" w:rsidP="006F239E">
      <w:pPr>
        <w:ind w:left="360" w:firstLine="0"/>
        <w:jc w:val="center"/>
      </w:pPr>
    </w:p>
    <w:p w14:paraId="5CC740DC" w14:textId="77777777" w:rsidR="006F239E" w:rsidRDefault="006F239E" w:rsidP="006F239E">
      <w:pPr>
        <w:ind w:left="360" w:firstLine="0"/>
        <w:jc w:val="center"/>
      </w:pPr>
    </w:p>
    <w:p w14:paraId="6310258A" w14:textId="77777777" w:rsidR="006F239E" w:rsidRDefault="006F239E" w:rsidP="006F239E">
      <w:pPr>
        <w:ind w:firstLine="0"/>
      </w:pPr>
    </w:p>
    <w:p w14:paraId="7D7D155E" w14:textId="1E76C962" w:rsidR="006F239E" w:rsidRPr="008079B0" w:rsidRDefault="00974824" w:rsidP="006F239E">
      <w:pPr>
        <w:pStyle w:val="Listatabela"/>
        <w:numPr>
          <w:ilvl w:val="0"/>
          <w:numId w:val="0"/>
        </w:numPr>
        <w:suppressAutoHyphens/>
        <w:ind w:left="1021"/>
        <w:jc w:val="center"/>
        <w:rPr>
          <w:color w:val="auto"/>
        </w:rPr>
      </w:pPr>
      <w:proofErr w:type="gramStart"/>
      <w:r>
        <w:rPr>
          <w:color w:val="auto"/>
        </w:rPr>
        <w:t>fonte</w:t>
      </w:r>
      <w:proofErr w:type="gramEnd"/>
      <w:r>
        <w:rPr>
          <w:color w:val="auto"/>
        </w:rPr>
        <w:t>: autores, 2021</w:t>
      </w:r>
    </w:p>
    <w:p w14:paraId="42A9A91D" w14:textId="77777777" w:rsidR="006F239E" w:rsidRDefault="006F239E" w:rsidP="006F239E">
      <w:pPr>
        <w:ind w:left="360" w:firstLine="0"/>
        <w:jc w:val="center"/>
      </w:pPr>
    </w:p>
    <w:p w14:paraId="01C9A205" w14:textId="77777777" w:rsidR="006F239E" w:rsidRPr="0017627B" w:rsidRDefault="006F239E" w:rsidP="006F239E">
      <w:pPr>
        <w:pStyle w:val="PargrafodaLista"/>
        <w:numPr>
          <w:ilvl w:val="0"/>
          <w:numId w:val="37"/>
        </w:numPr>
        <w:jc w:val="left"/>
      </w:pPr>
      <w:r>
        <w:rPr>
          <w:sz w:val="22"/>
          <w:szCs w:val="22"/>
        </w:rPr>
        <w:t>Depois definimos o Caso de Uso do Sistema – UC mostrado na figura 3 abaixo</w:t>
      </w:r>
      <w:r w:rsidR="0017627B">
        <w:rPr>
          <w:sz w:val="22"/>
          <w:szCs w:val="22"/>
        </w:rPr>
        <w:t>:</w:t>
      </w:r>
    </w:p>
    <w:p w14:paraId="2F593D2F" w14:textId="77777777" w:rsidR="0017627B" w:rsidRDefault="0017627B" w:rsidP="0017627B">
      <w:pPr>
        <w:pStyle w:val="PargrafodaLista"/>
        <w:ind w:firstLine="0"/>
        <w:jc w:val="left"/>
        <w:rPr>
          <w:sz w:val="22"/>
          <w:szCs w:val="22"/>
        </w:rPr>
      </w:pPr>
    </w:p>
    <w:p w14:paraId="0D8D03BB" w14:textId="77777777" w:rsidR="0017627B" w:rsidRDefault="001F34FE" w:rsidP="0017627B">
      <w:pPr>
        <w:pStyle w:val="PargrafodaLista"/>
        <w:tabs>
          <w:tab w:val="left" w:pos="4260"/>
        </w:tabs>
        <w:ind w:firstLine="0"/>
        <w:jc w:val="center"/>
      </w:pPr>
      <w:r>
        <w:rPr>
          <w:noProof/>
        </w:rPr>
        <w:pict w14:anchorId="54DEDF7C">
          <v:shape id="_x0000_s1028" type="#_x0000_t75" style="position:absolute;left:0;text-align:left;margin-left:82.3pt;margin-top:12.75pt;width:329.95pt;height:224.8pt;z-index:-251654144;mso-position-horizontal-relative:text;mso-position-vertical-relative:text;mso-width-relative:page;mso-height-relative:page" wrapcoords="-48 0 -48 21540 21600 21540 21600 0 -48 0">
            <v:imagedata r:id="rId16" o:title="UC-caso_de uso_sistemadevendas"/>
            <w10:wrap type="tight"/>
          </v:shape>
        </w:pict>
      </w:r>
      <w:r w:rsidR="0017627B">
        <w:rPr>
          <w:sz w:val="18"/>
          <w:szCs w:val="18"/>
        </w:rPr>
        <w:t>Figura 3</w:t>
      </w:r>
      <w:r w:rsidR="0017627B" w:rsidRPr="006F239E">
        <w:rPr>
          <w:sz w:val="18"/>
          <w:szCs w:val="18"/>
        </w:rPr>
        <w:t xml:space="preserve"> - Processo de levantamento e </w:t>
      </w:r>
      <w:r w:rsidR="0017627B">
        <w:rPr>
          <w:sz w:val="18"/>
          <w:szCs w:val="18"/>
        </w:rPr>
        <w:t>classes</w:t>
      </w:r>
    </w:p>
    <w:p w14:paraId="75D4C445" w14:textId="77777777" w:rsidR="0017627B" w:rsidRPr="0017627B" w:rsidRDefault="0017627B" w:rsidP="0017627B"/>
    <w:p w14:paraId="7E7A72C4" w14:textId="77777777" w:rsidR="0017627B" w:rsidRPr="0017627B" w:rsidRDefault="0017627B" w:rsidP="0017627B"/>
    <w:p w14:paraId="3A91B207" w14:textId="77777777" w:rsidR="0017627B" w:rsidRPr="0017627B" w:rsidRDefault="0017627B" w:rsidP="0017627B"/>
    <w:p w14:paraId="026794E2" w14:textId="77777777" w:rsidR="0017627B" w:rsidRPr="0017627B" w:rsidRDefault="0017627B" w:rsidP="0017627B"/>
    <w:p w14:paraId="5AC74983" w14:textId="77777777" w:rsidR="0017627B" w:rsidRPr="0017627B" w:rsidRDefault="0017627B" w:rsidP="0017627B"/>
    <w:p w14:paraId="2A5C1543" w14:textId="77777777" w:rsidR="0017627B" w:rsidRPr="0017627B" w:rsidRDefault="0017627B" w:rsidP="0017627B"/>
    <w:p w14:paraId="29A880AF" w14:textId="77777777" w:rsidR="0017627B" w:rsidRPr="0017627B" w:rsidRDefault="0017627B" w:rsidP="0017627B"/>
    <w:p w14:paraId="405D8F25" w14:textId="77777777" w:rsidR="0017627B" w:rsidRPr="0017627B" w:rsidRDefault="0017627B" w:rsidP="0017627B"/>
    <w:p w14:paraId="6049428D" w14:textId="77777777" w:rsidR="0017627B" w:rsidRPr="0017627B" w:rsidRDefault="0017627B" w:rsidP="0017627B"/>
    <w:p w14:paraId="758AF954" w14:textId="77777777" w:rsidR="0017627B" w:rsidRPr="0017627B" w:rsidRDefault="0017627B" w:rsidP="0017627B"/>
    <w:p w14:paraId="6F8C111C" w14:textId="77777777" w:rsidR="0017627B" w:rsidRPr="0017627B" w:rsidRDefault="0017627B" w:rsidP="0017627B"/>
    <w:p w14:paraId="6B795A47" w14:textId="77777777" w:rsidR="0017627B" w:rsidRPr="0017627B" w:rsidRDefault="0017627B" w:rsidP="0017627B"/>
    <w:p w14:paraId="2989406B" w14:textId="77777777" w:rsidR="0017627B" w:rsidRPr="0017627B" w:rsidRDefault="0017627B" w:rsidP="0017627B"/>
    <w:p w14:paraId="11790EA2" w14:textId="77777777" w:rsidR="0017627B" w:rsidRPr="0017627B" w:rsidRDefault="0017627B" w:rsidP="0017627B"/>
    <w:p w14:paraId="6C331472" w14:textId="77777777" w:rsidR="0017627B" w:rsidRPr="0017627B" w:rsidRDefault="0017627B" w:rsidP="0017627B"/>
    <w:p w14:paraId="7EA45112" w14:textId="77777777" w:rsidR="0017627B" w:rsidRPr="0017627B" w:rsidRDefault="0017627B" w:rsidP="0017627B"/>
    <w:p w14:paraId="00C722E4" w14:textId="77777777" w:rsidR="0017627B" w:rsidRPr="0017627B" w:rsidRDefault="0017627B" w:rsidP="0017627B"/>
    <w:p w14:paraId="72924856" w14:textId="77777777" w:rsidR="0017627B" w:rsidRPr="0017627B" w:rsidRDefault="0017627B" w:rsidP="0017627B"/>
    <w:p w14:paraId="70EDFE55" w14:textId="77777777" w:rsidR="0017627B" w:rsidRDefault="0017627B" w:rsidP="0017627B"/>
    <w:p w14:paraId="7542E841" w14:textId="42365346" w:rsidR="0017627B" w:rsidRDefault="00974824" w:rsidP="0017627B">
      <w:pPr>
        <w:pStyle w:val="Listatabela"/>
        <w:numPr>
          <w:ilvl w:val="0"/>
          <w:numId w:val="0"/>
        </w:numPr>
        <w:suppressAutoHyphens/>
        <w:ind w:left="1021"/>
        <w:jc w:val="center"/>
        <w:rPr>
          <w:color w:val="auto"/>
        </w:rPr>
      </w:pPr>
      <w:proofErr w:type="gramStart"/>
      <w:r>
        <w:rPr>
          <w:color w:val="auto"/>
        </w:rPr>
        <w:t>fonte</w:t>
      </w:r>
      <w:proofErr w:type="gramEnd"/>
      <w:r>
        <w:rPr>
          <w:color w:val="auto"/>
        </w:rPr>
        <w:t>: autores, 2021</w:t>
      </w:r>
    </w:p>
    <w:p w14:paraId="22D4FCAD" w14:textId="77777777" w:rsidR="0017627B" w:rsidRDefault="0017627B" w:rsidP="0017627B">
      <w:pPr>
        <w:pStyle w:val="Listatabela"/>
        <w:numPr>
          <w:ilvl w:val="0"/>
          <w:numId w:val="0"/>
        </w:numPr>
        <w:suppressAutoHyphens/>
        <w:ind w:left="1021"/>
        <w:jc w:val="center"/>
        <w:rPr>
          <w:color w:val="auto"/>
        </w:rPr>
      </w:pPr>
    </w:p>
    <w:p w14:paraId="5FEE4473" w14:textId="77777777" w:rsidR="0017627B" w:rsidRPr="0017627B" w:rsidRDefault="0017627B" w:rsidP="0017627B">
      <w:pPr>
        <w:pStyle w:val="Listatabela"/>
        <w:numPr>
          <w:ilvl w:val="0"/>
          <w:numId w:val="37"/>
        </w:numPr>
        <w:suppressAutoHyphens/>
        <w:spacing w:line="360" w:lineRule="auto"/>
        <w:jc w:val="left"/>
        <w:rPr>
          <w:color w:val="auto"/>
          <w:sz w:val="22"/>
          <w:szCs w:val="22"/>
        </w:rPr>
      </w:pPr>
      <w:r w:rsidRPr="0017627B">
        <w:rPr>
          <w:color w:val="auto"/>
          <w:sz w:val="22"/>
          <w:szCs w:val="22"/>
        </w:rPr>
        <w:t xml:space="preserve">Utilizamos o padrão de projeto MVC também ferramentas (JDK e </w:t>
      </w:r>
      <w:proofErr w:type="spellStart"/>
      <w:r w:rsidRPr="0017627B">
        <w:rPr>
          <w:color w:val="auto"/>
          <w:sz w:val="22"/>
          <w:szCs w:val="22"/>
        </w:rPr>
        <w:t>NetBeans</w:t>
      </w:r>
      <w:proofErr w:type="spellEnd"/>
      <w:r w:rsidRPr="0017627B">
        <w:rPr>
          <w:color w:val="auto"/>
          <w:sz w:val="22"/>
          <w:szCs w:val="22"/>
        </w:rPr>
        <w:t>) para o auxilio e interpretação do código;</w:t>
      </w:r>
    </w:p>
    <w:p w14:paraId="52C4D42E" w14:textId="77777777" w:rsidR="0017627B" w:rsidRPr="0017627B" w:rsidRDefault="0017627B" w:rsidP="0017627B">
      <w:pPr>
        <w:pStyle w:val="Listatabela"/>
        <w:numPr>
          <w:ilvl w:val="0"/>
          <w:numId w:val="37"/>
        </w:numPr>
        <w:suppressAutoHyphens/>
        <w:spacing w:line="360" w:lineRule="auto"/>
        <w:jc w:val="left"/>
        <w:rPr>
          <w:color w:val="auto"/>
          <w:sz w:val="22"/>
          <w:szCs w:val="22"/>
        </w:rPr>
      </w:pPr>
      <w:r w:rsidRPr="0017627B">
        <w:rPr>
          <w:color w:val="auto"/>
          <w:sz w:val="22"/>
          <w:szCs w:val="22"/>
        </w:rPr>
        <w:lastRenderedPageBreak/>
        <w:t xml:space="preserve">Construímos o banco de dados com </w:t>
      </w:r>
      <w:proofErr w:type="spellStart"/>
      <w:proofErr w:type="gramStart"/>
      <w:r w:rsidRPr="0017627B">
        <w:rPr>
          <w:color w:val="auto"/>
          <w:sz w:val="22"/>
          <w:szCs w:val="22"/>
        </w:rPr>
        <w:t>MySql</w:t>
      </w:r>
      <w:proofErr w:type="spellEnd"/>
      <w:proofErr w:type="gramEnd"/>
      <w:r w:rsidRPr="0017627B">
        <w:rPr>
          <w:color w:val="auto"/>
          <w:sz w:val="22"/>
          <w:szCs w:val="22"/>
        </w:rPr>
        <w:t xml:space="preserve"> </w:t>
      </w:r>
      <w:r w:rsidRPr="0017627B">
        <w:rPr>
          <w:sz w:val="22"/>
          <w:szCs w:val="22"/>
        </w:rPr>
        <w:t>Workbench</w:t>
      </w:r>
      <w:r>
        <w:rPr>
          <w:sz w:val="22"/>
          <w:szCs w:val="22"/>
        </w:rPr>
        <w:t xml:space="preserve"> como mostrado no figura 4;</w:t>
      </w:r>
    </w:p>
    <w:p w14:paraId="640CD1D5" w14:textId="77777777" w:rsidR="0094071B" w:rsidRDefault="001F34FE" w:rsidP="0017627B">
      <w:pPr>
        <w:pStyle w:val="PargrafodaLista"/>
        <w:ind w:firstLine="0"/>
        <w:jc w:val="center"/>
      </w:pPr>
      <w:r>
        <w:rPr>
          <w:noProof/>
        </w:rPr>
        <w:pict w14:anchorId="05307590">
          <v:shape id="_x0000_s1029" type="#_x0000_t75" style="position:absolute;left:0;text-align:left;margin-left:-31.7pt;margin-top:13.6pt;width:497.3pt;height:350.45pt;z-index:-251653120;mso-position-horizontal-relative:text;mso-position-vertical-relative:text;mso-width-relative:page;mso-height-relative:page" wrapcoords="-36 0 -36 21542 21600 21542 21600 0 -36 0">
            <v:imagedata r:id="rId17" o:title="Banco_de_dados"/>
            <w10:wrap type="tight"/>
          </v:shape>
        </w:pict>
      </w:r>
      <w:r w:rsidR="0017627B">
        <w:t>f</w:t>
      </w:r>
      <w:r w:rsidR="0017627B" w:rsidRPr="0017627B">
        <w:t>i</w:t>
      </w:r>
      <w:r w:rsidR="0017627B">
        <w:t>gura 4</w:t>
      </w:r>
      <w:r w:rsidR="0017627B" w:rsidRPr="0017627B">
        <w:t xml:space="preserve"> </w:t>
      </w:r>
      <w:r w:rsidR="0017627B">
        <w:t>–</w:t>
      </w:r>
      <w:r w:rsidR="0017627B" w:rsidRPr="0017627B">
        <w:t xml:space="preserve"> Proces</w:t>
      </w:r>
      <w:r w:rsidR="0017627B">
        <w:t>so do banco de dados</w:t>
      </w:r>
    </w:p>
    <w:p w14:paraId="1D3AD2FF" w14:textId="77777777" w:rsidR="0017627B" w:rsidRPr="0094071B" w:rsidRDefault="0017627B" w:rsidP="00BE45A4">
      <w:pPr>
        <w:ind w:firstLine="0"/>
      </w:pPr>
    </w:p>
    <w:p w14:paraId="74BD3B4D" w14:textId="2A0CE701" w:rsidR="0094071B" w:rsidRPr="0094071B" w:rsidRDefault="00974824" w:rsidP="0094071B">
      <w:pPr>
        <w:pStyle w:val="Listatabela"/>
        <w:numPr>
          <w:ilvl w:val="0"/>
          <w:numId w:val="0"/>
        </w:numPr>
        <w:suppressAutoHyphens/>
        <w:ind w:left="1021"/>
        <w:jc w:val="center"/>
        <w:rPr>
          <w:color w:val="auto"/>
        </w:rPr>
      </w:pPr>
      <w:proofErr w:type="gramStart"/>
      <w:r>
        <w:rPr>
          <w:color w:val="auto"/>
        </w:rPr>
        <w:t>fonte</w:t>
      </w:r>
      <w:proofErr w:type="gramEnd"/>
      <w:r>
        <w:rPr>
          <w:color w:val="auto"/>
        </w:rPr>
        <w:t>: autores, 2021</w:t>
      </w:r>
    </w:p>
    <w:p w14:paraId="1A9901CB" w14:textId="77777777" w:rsidR="005F08E5" w:rsidRDefault="005F08E5" w:rsidP="005F08E5">
      <w:pPr>
        <w:pStyle w:val="Ttulo1"/>
      </w:pPr>
      <w:bookmarkStart w:id="59" w:name="_Toc10401617"/>
      <w:r w:rsidRPr="005F08E5">
        <w:t>DESCRIÇÃO DO SISTEMA</w:t>
      </w:r>
      <w:bookmarkEnd w:id="59"/>
    </w:p>
    <w:p w14:paraId="7AE6964B" w14:textId="77777777" w:rsidR="005F08E5" w:rsidRDefault="005F08E5" w:rsidP="005F08E5">
      <w:pPr>
        <w:pStyle w:val="Ttulo2"/>
      </w:pPr>
      <w:bookmarkStart w:id="60" w:name="_Toc10401618"/>
      <w:r w:rsidRPr="005F08E5">
        <w:t>Acesso do sistema</w:t>
      </w:r>
      <w:bookmarkEnd w:id="60"/>
    </w:p>
    <w:p w14:paraId="7B20BB5F" w14:textId="77777777" w:rsidR="005F08E5" w:rsidRPr="005F08E5" w:rsidRDefault="005F08E5" w:rsidP="005F08E5">
      <w:pPr>
        <w:spacing w:line="360" w:lineRule="auto"/>
        <w:ind w:firstLine="0"/>
        <w:rPr>
          <w:sz w:val="22"/>
          <w:szCs w:val="22"/>
        </w:rPr>
      </w:pPr>
      <w:r w:rsidRPr="005F08E5">
        <w:rPr>
          <w:sz w:val="22"/>
          <w:szCs w:val="22"/>
        </w:rPr>
        <w:t>Um dos requisitos do sistema é em relação ao acesso. Para acessá-lo é necessário informar usuário e senha. Somente é permitindo o acesso de usuários devidamente cadastrados. Caso seja inserido login ou senha incorretos o usuário será informado do mesmo através de uma mensagem e será impedido de</w:t>
      </w:r>
      <w:r w:rsidR="0009017D">
        <w:rPr>
          <w:sz w:val="22"/>
          <w:szCs w:val="22"/>
        </w:rPr>
        <w:t xml:space="preserve"> acessar o sistema.  Na Figura 5</w:t>
      </w:r>
      <w:r w:rsidRPr="005F08E5">
        <w:rPr>
          <w:sz w:val="22"/>
          <w:szCs w:val="22"/>
        </w:rPr>
        <w:t xml:space="preserve"> é possível visualizar a tela inicial do sistema, onde é solicitado o login e senha do usuário.</w:t>
      </w:r>
    </w:p>
    <w:p w14:paraId="31C11CBB" w14:textId="77777777" w:rsidR="0094071B" w:rsidRDefault="00387A4B" w:rsidP="00B82E5E">
      <w:pPr>
        <w:spacing w:line="360" w:lineRule="auto"/>
        <w:ind w:left="360" w:firstLine="0"/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1ABCCD" wp14:editId="7E6446FA">
            <wp:simplePos x="0" y="0"/>
            <wp:positionH relativeFrom="column">
              <wp:posOffset>1378585</wp:posOffset>
            </wp:positionH>
            <wp:positionV relativeFrom="paragraph">
              <wp:posOffset>8890</wp:posOffset>
            </wp:positionV>
            <wp:extent cx="2619375" cy="1128108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2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7F717" w14:textId="77777777" w:rsidR="0094071B" w:rsidRDefault="0094071B" w:rsidP="00B82E5E">
      <w:pPr>
        <w:spacing w:line="360" w:lineRule="auto"/>
        <w:ind w:left="360" w:firstLine="0"/>
        <w:jc w:val="center"/>
      </w:pPr>
    </w:p>
    <w:p w14:paraId="0D4F204D" w14:textId="77777777" w:rsidR="0094071B" w:rsidRDefault="0094071B" w:rsidP="00B82E5E">
      <w:pPr>
        <w:spacing w:line="360" w:lineRule="auto"/>
        <w:ind w:left="360" w:firstLine="0"/>
        <w:jc w:val="center"/>
      </w:pPr>
    </w:p>
    <w:p w14:paraId="6D6A6380" w14:textId="6803D7FC" w:rsidR="0094071B" w:rsidRDefault="0094071B" w:rsidP="00B10EB1">
      <w:pPr>
        <w:tabs>
          <w:tab w:val="left" w:pos="2700"/>
          <w:tab w:val="center" w:pos="4629"/>
        </w:tabs>
        <w:spacing w:line="360" w:lineRule="auto"/>
        <w:ind w:firstLine="0"/>
        <w:jc w:val="left"/>
      </w:pPr>
    </w:p>
    <w:p w14:paraId="25782122" w14:textId="77777777" w:rsidR="00B82E5E" w:rsidRDefault="0009017D" w:rsidP="0094071B">
      <w:pPr>
        <w:spacing w:line="360" w:lineRule="auto"/>
        <w:ind w:left="360" w:firstLine="0"/>
        <w:jc w:val="center"/>
      </w:pPr>
      <w:r>
        <w:lastRenderedPageBreak/>
        <w:t>Figura 5</w:t>
      </w:r>
      <w:r w:rsidR="00B82E5E" w:rsidRPr="00B82E5E">
        <w:t xml:space="preserve"> - Página de Login do Sistema</w:t>
      </w:r>
    </w:p>
    <w:p w14:paraId="0C9BE41B" w14:textId="77777777" w:rsidR="00B10EB1" w:rsidRDefault="00B10EB1" w:rsidP="0094071B">
      <w:pPr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6CCD26F8" wp14:editId="155CD71B">
            <wp:extent cx="3000375" cy="2914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804" cy="29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8F9D" w14:textId="4F55D4FB" w:rsidR="00B82E5E" w:rsidRDefault="00B82E5E" w:rsidP="00B82E5E">
      <w:pPr>
        <w:spacing w:line="360" w:lineRule="auto"/>
        <w:ind w:left="360" w:firstLine="0"/>
        <w:jc w:val="center"/>
      </w:pPr>
      <w:r>
        <w:t xml:space="preserve">Fonte: </w:t>
      </w:r>
      <w:r w:rsidRPr="00B82E5E">
        <w:t>Do</w:t>
      </w:r>
      <w:r>
        <w:t>s</w:t>
      </w:r>
      <w:r w:rsidRPr="00B82E5E">
        <w:t xml:space="preserve"> Autor</w:t>
      </w:r>
      <w:r w:rsidR="00974824">
        <w:t xml:space="preserve">es, </w:t>
      </w:r>
      <w:proofErr w:type="gramStart"/>
      <w:r w:rsidR="00974824">
        <w:t>2021</w:t>
      </w:r>
      <w:proofErr w:type="gramEnd"/>
    </w:p>
    <w:p w14:paraId="05B44F88" w14:textId="77777777" w:rsidR="00B82E5E" w:rsidRDefault="00B82E5E" w:rsidP="00B82E5E">
      <w:pPr>
        <w:spacing w:line="360" w:lineRule="auto"/>
        <w:ind w:left="360" w:firstLine="0"/>
      </w:pPr>
    </w:p>
    <w:p w14:paraId="715BD18C" w14:textId="77777777" w:rsidR="00B82E5E" w:rsidRDefault="00B82E5E" w:rsidP="009C1F94">
      <w:pPr>
        <w:spacing w:line="360" w:lineRule="auto"/>
        <w:ind w:left="360" w:firstLine="0"/>
        <w:rPr>
          <w:sz w:val="22"/>
          <w:szCs w:val="22"/>
        </w:rPr>
      </w:pPr>
      <w:r w:rsidRPr="009C1F94">
        <w:rPr>
          <w:sz w:val="22"/>
          <w:szCs w:val="22"/>
        </w:rPr>
        <w:t xml:space="preserve">Caso seja informado login e </w:t>
      </w:r>
      <w:r w:rsidR="009C1F94" w:rsidRPr="009C1F94">
        <w:rPr>
          <w:sz w:val="22"/>
          <w:szCs w:val="22"/>
        </w:rPr>
        <w:t>senha correta</w:t>
      </w:r>
      <w:r w:rsidRPr="009C1F94">
        <w:rPr>
          <w:sz w:val="22"/>
          <w:szCs w:val="22"/>
        </w:rPr>
        <w:t xml:space="preserve"> a sistema apresenta uma tela d</w:t>
      </w:r>
      <w:r w:rsidR="009C1F94">
        <w:rPr>
          <w:sz w:val="22"/>
          <w:szCs w:val="22"/>
        </w:rPr>
        <w:t xml:space="preserve">e </w:t>
      </w:r>
      <w:proofErr w:type="spellStart"/>
      <w:r w:rsidR="009C1F94">
        <w:rPr>
          <w:sz w:val="22"/>
          <w:szCs w:val="22"/>
        </w:rPr>
        <w:t>boasvindas</w:t>
      </w:r>
      <w:proofErr w:type="spellEnd"/>
      <w:r w:rsidR="009C1F94">
        <w:rPr>
          <w:sz w:val="22"/>
          <w:szCs w:val="22"/>
        </w:rPr>
        <w:t xml:space="preserve"> ao usuário,</w:t>
      </w:r>
      <w:r w:rsidRPr="009C1F94">
        <w:rPr>
          <w:sz w:val="22"/>
          <w:szCs w:val="22"/>
        </w:rPr>
        <w:t xml:space="preserve"> como </w:t>
      </w:r>
      <w:r w:rsidR="0009017D">
        <w:rPr>
          <w:sz w:val="22"/>
          <w:szCs w:val="22"/>
        </w:rPr>
        <w:t>pode ser visualizado na Figura 6</w:t>
      </w:r>
      <w:r w:rsidRPr="009C1F94">
        <w:rPr>
          <w:sz w:val="22"/>
          <w:szCs w:val="22"/>
        </w:rPr>
        <w:t>.</w:t>
      </w:r>
    </w:p>
    <w:p w14:paraId="6A82CA17" w14:textId="77777777" w:rsidR="009C1F94" w:rsidRDefault="009C1F94" w:rsidP="009C1F94">
      <w:pPr>
        <w:spacing w:line="360" w:lineRule="auto"/>
        <w:ind w:left="360" w:firstLine="0"/>
        <w:jc w:val="center"/>
        <w:rPr>
          <w:sz w:val="22"/>
          <w:szCs w:val="22"/>
        </w:rPr>
      </w:pPr>
    </w:p>
    <w:p w14:paraId="368FB34A" w14:textId="77777777" w:rsidR="009C1F94" w:rsidRDefault="00B10EB1" w:rsidP="009C1F94">
      <w:pPr>
        <w:spacing w:line="360" w:lineRule="auto"/>
        <w:ind w:left="360" w:firstLine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 wp14:anchorId="25B4E693" wp14:editId="27FE5EFC">
            <wp:simplePos x="0" y="0"/>
            <wp:positionH relativeFrom="column">
              <wp:posOffset>1330960</wp:posOffset>
            </wp:positionH>
            <wp:positionV relativeFrom="paragraph">
              <wp:posOffset>433070</wp:posOffset>
            </wp:positionV>
            <wp:extent cx="3190875" cy="1390650"/>
            <wp:effectExtent l="0" t="0" r="9525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 de bosas vind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17D">
        <w:t>Figura 6</w:t>
      </w:r>
      <w:r w:rsidR="009C1F94" w:rsidRPr="00B82E5E">
        <w:t xml:space="preserve"> </w:t>
      </w:r>
      <w:r w:rsidR="009C1F94">
        <w:t>–</w:t>
      </w:r>
      <w:r w:rsidR="009C1F94" w:rsidRPr="00B82E5E">
        <w:t xml:space="preserve"> </w:t>
      </w:r>
      <w:r w:rsidR="009C1F94">
        <w:t xml:space="preserve">Tela de boas-vindas </w:t>
      </w:r>
      <w:r w:rsidR="009C1F94" w:rsidRPr="00B82E5E">
        <w:t>do Sistema</w:t>
      </w:r>
      <w:r w:rsidR="009C1F94">
        <w:rPr>
          <w:noProof/>
          <w:sz w:val="22"/>
          <w:szCs w:val="22"/>
        </w:rPr>
        <w:t xml:space="preserve"> </w:t>
      </w:r>
    </w:p>
    <w:p w14:paraId="41DDFD0B" w14:textId="77777777" w:rsidR="009C1F94" w:rsidRDefault="009C1F94" w:rsidP="001C2B8B">
      <w:pPr>
        <w:spacing w:line="360" w:lineRule="auto"/>
        <w:ind w:firstLine="0"/>
        <w:rPr>
          <w:sz w:val="22"/>
          <w:szCs w:val="22"/>
        </w:rPr>
      </w:pPr>
    </w:p>
    <w:p w14:paraId="7C415CB2" w14:textId="39204692" w:rsidR="009C1F94" w:rsidRDefault="009C1F94" w:rsidP="009C1F94">
      <w:pPr>
        <w:spacing w:line="360" w:lineRule="auto"/>
        <w:ind w:left="360" w:firstLine="0"/>
        <w:jc w:val="center"/>
      </w:pPr>
      <w:r>
        <w:t xml:space="preserve">Fonte: </w:t>
      </w:r>
      <w:r w:rsidRPr="00B82E5E">
        <w:t>Do</w:t>
      </w:r>
      <w:r>
        <w:t>s</w:t>
      </w:r>
      <w:r w:rsidRPr="00B82E5E">
        <w:t xml:space="preserve"> Autor</w:t>
      </w:r>
      <w:r w:rsidR="00974824">
        <w:t xml:space="preserve">es, </w:t>
      </w:r>
      <w:proofErr w:type="gramStart"/>
      <w:r w:rsidR="00974824">
        <w:t>2021</w:t>
      </w:r>
      <w:proofErr w:type="gramEnd"/>
    </w:p>
    <w:p w14:paraId="728E005D" w14:textId="77777777" w:rsidR="00B10EB1" w:rsidRDefault="00B10EB1" w:rsidP="009C1F94">
      <w:pPr>
        <w:spacing w:line="360" w:lineRule="auto"/>
        <w:ind w:left="360" w:firstLine="0"/>
        <w:jc w:val="center"/>
      </w:pPr>
    </w:p>
    <w:p w14:paraId="4CB0D89C" w14:textId="77777777" w:rsidR="00B10EB1" w:rsidRDefault="00B10EB1" w:rsidP="009C1F94">
      <w:pPr>
        <w:spacing w:line="360" w:lineRule="auto"/>
        <w:ind w:left="360" w:firstLine="0"/>
        <w:jc w:val="center"/>
      </w:pPr>
    </w:p>
    <w:p w14:paraId="3772B702" w14:textId="77777777" w:rsidR="009C1F94" w:rsidRDefault="009C1F94" w:rsidP="0094071B">
      <w:pPr>
        <w:spacing w:line="360" w:lineRule="auto"/>
        <w:ind w:firstLine="0"/>
        <w:rPr>
          <w:sz w:val="22"/>
          <w:szCs w:val="22"/>
        </w:rPr>
      </w:pPr>
      <w:r w:rsidRPr="009C1F94">
        <w:rPr>
          <w:sz w:val="22"/>
          <w:szCs w:val="22"/>
        </w:rPr>
        <w:t>Como já mencionado nas permissões do sistema, o Administ</w:t>
      </w:r>
      <w:r>
        <w:rPr>
          <w:sz w:val="22"/>
          <w:szCs w:val="22"/>
        </w:rPr>
        <w:t>rador terá todas as permissões</w:t>
      </w:r>
      <w:r w:rsidR="001C2B8B">
        <w:rPr>
          <w:sz w:val="22"/>
          <w:szCs w:val="22"/>
        </w:rPr>
        <w:t xml:space="preserve"> </w:t>
      </w:r>
      <w:r>
        <w:rPr>
          <w:sz w:val="22"/>
          <w:szCs w:val="22"/>
        </w:rPr>
        <w:t>já que não a outros usuários não a necessidades de cria permissões diferentes.</w:t>
      </w:r>
    </w:p>
    <w:p w14:paraId="46E39581" w14:textId="77777777" w:rsidR="00B10EB1" w:rsidRDefault="00387A4B" w:rsidP="00B10EB1">
      <w:pPr>
        <w:pStyle w:val="Ttulo2"/>
      </w:pPr>
      <w:bookmarkStart w:id="61" w:name="_Toc10401619"/>
      <w:r>
        <w:lastRenderedPageBreak/>
        <w:t>Tela menu</w:t>
      </w:r>
      <w:bookmarkEnd w:id="61"/>
    </w:p>
    <w:p w14:paraId="23EB3E2C" w14:textId="77777777" w:rsidR="00387A4B" w:rsidRDefault="00387A4B" w:rsidP="00387A4B">
      <w:pPr>
        <w:spacing w:line="360" w:lineRule="auto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48EAB42" wp14:editId="504CE847">
            <wp:simplePos x="0" y="0"/>
            <wp:positionH relativeFrom="column">
              <wp:posOffset>102235</wp:posOffset>
            </wp:positionH>
            <wp:positionV relativeFrom="paragraph">
              <wp:posOffset>515620</wp:posOffset>
            </wp:positionV>
            <wp:extent cx="5650230" cy="4655820"/>
            <wp:effectExtent l="0" t="0" r="7620" b="0"/>
            <wp:wrapTight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u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A4B">
        <w:rPr>
          <w:sz w:val="22"/>
          <w:szCs w:val="22"/>
        </w:rPr>
        <w:t xml:space="preserve">Tela menu controle todos o acesso ao sistema, ou seja, um painel de controle. Imagem abaixo mostra a tela citada. </w:t>
      </w:r>
    </w:p>
    <w:p w14:paraId="12BCDC54" w14:textId="77777777" w:rsidR="00387A4B" w:rsidRPr="00387A4B" w:rsidRDefault="00387A4B" w:rsidP="00387A4B">
      <w:pPr>
        <w:spacing w:line="360" w:lineRule="auto"/>
        <w:rPr>
          <w:sz w:val="22"/>
          <w:szCs w:val="22"/>
        </w:rPr>
      </w:pPr>
    </w:p>
    <w:p w14:paraId="725D3AC9" w14:textId="77777777" w:rsidR="009C1F94" w:rsidRDefault="009C1F94" w:rsidP="009C1F94">
      <w:pPr>
        <w:pStyle w:val="Ttulo2"/>
      </w:pPr>
      <w:bookmarkStart w:id="62" w:name="_Toc10401620"/>
      <w:r w:rsidRPr="009C1F94">
        <w:t>Cadastros</w:t>
      </w:r>
      <w:bookmarkEnd w:id="62"/>
    </w:p>
    <w:p w14:paraId="7DA51AAA" w14:textId="77777777" w:rsidR="00363344" w:rsidRPr="0094071B" w:rsidRDefault="00363344" w:rsidP="0094071B">
      <w:pPr>
        <w:spacing w:line="360" w:lineRule="auto"/>
        <w:ind w:firstLine="0"/>
        <w:rPr>
          <w:sz w:val="22"/>
          <w:szCs w:val="22"/>
        </w:rPr>
      </w:pPr>
      <w:r w:rsidRPr="00363344">
        <w:rPr>
          <w:sz w:val="22"/>
          <w:szCs w:val="22"/>
        </w:rPr>
        <w:t>O sistema permite o cadastro de produtos, d</w:t>
      </w:r>
      <w:r>
        <w:rPr>
          <w:sz w:val="22"/>
          <w:szCs w:val="22"/>
        </w:rPr>
        <w:t>etalhes dos produtos, clientes</w:t>
      </w:r>
      <w:r w:rsidRPr="00363344">
        <w:rPr>
          <w:sz w:val="22"/>
          <w:szCs w:val="22"/>
        </w:rPr>
        <w:t xml:space="preserve"> e fornecedores</w:t>
      </w:r>
      <w:r>
        <w:rPr>
          <w:sz w:val="22"/>
          <w:szCs w:val="22"/>
        </w:rPr>
        <w:t>.</w:t>
      </w:r>
      <w:r w:rsidRPr="00363344">
        <w:t xml:space="preserve"> </w:t>
      </w:r>
      <w:r w:rsidRPr="00363344">
        <w:rPr>
          <w:sz w:val="22"/>
          <w:szCs w:val="22"/>
        </w:rPr>
        <w:t>Todos os cadastros são em forma de formulário, onde são preenchidos os dados necessários</w:t>
      </w:r>
      <w:r>
        <w:rPr>
          <w:sz w:val="22"/>
          <w:szCs w:val="22"/>
        </w:rPr>
        <w:t xml:space="preserve">, </w:t>
      </w:r>
      <w:r w:rsidRPr="00363344">
        <w:rPr>
          <w:sz w:val="22"/>
          <w:szCs w:val="22"/>
        </w:rPr>
        <w:t>os cadastros são possíveis fazer a inclusão, exclusão, alteração</w:t>
      </w:r>
      <w:r>
        <w:rPr>
          <w:sz w:val="22"/>
          <w:szCs w:val="22"/>
        </w:rPr>
        <w:t>.</w:t>
      </w:r>
      <w:r w:rsidR="009407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 formulários dos cadastros são parecidos em dados e </w:t>
      </w:r>
      <w:r w:rsidRPr="00363344">
        <w:rPr>
          <w:i/>
          <w:sz w:val="22"/>
          <w:szCs w:val="22"/>
        </w:rPr>
        <w:t>designer</w:t>
      </w:r>
      <w:r w:rsidR="0035456F">
        <w:rPr>
          <w:i/>
          <w:sz w:val="22"/>
          <w:szCs w:val="22"/>
        </w:rPr>
        <w:t xml:space="preserve"> como pode ser visto </w:t>
      </w:r>
      <w:proofErr w:type="gramStart"/>
      <w:r w:rsidR="0035456F">
        <w:rPr>
          <w:i/>
          <w:sz w:val="22"/>
          <w:szCs w:val="22"/>
        </w:rPr>
        <w:t>nas figura</w:t>
      </w:r>
      <w:proofErr w:type="gramEnd"/>
      <w:r>
        <w:rPr>
          <w:i/>
          <w:sz w:val="22"/>
          <w:szCs w:val="22"/>
        </w:rPr>
        <w:t xml:space="preserve"> abaixo.</w:t>
      </w:r>
    </w:p>
    <w:p w14:paraId="41FCF075" w14:textId="77777777" w:rsidR="00387A4B" w:rsidRDefault="00387A4B" w:rsidP="0035456F">
      <w:pPr>
        <w:spacing w:line="360" w:lineRule="auto"/>
        <w:ind w:firstLine="0"/>
        <w:jc w:val="center"/>
      </w:pPr>
    </w:p>
    <w:p w14:paraId="1FA1865B" w14:textId="77777777" w:rsidR="00387A4B" w:rsidRDefault="00387A4B" w:rsidP="0035456F">
      <w:pPr>
        <w:spacing w:line="360" w:lineRule="auto"/>
        <w:ind w:firstLine="0"/>
        <w:jc w:val="center"/>
      </w:pPr>
    </w:p>
    <w:p w14:paraId="12AC2056" w14:textId="77777777" w:rsidR="00387A4B" w:rsidRDefault="00387A4B" w:rsidP="0035456F">
      <w:pPr>
        <w:spacing w:line="360" w:lineRule="auto"/>
        <w:ind w:firstLine="0"/>
        <w:jc w:val="center"/>
      </w:pPr>
    </w:p>
    <w:p w14:paraId="70613D75" w14:textId="77777777" w:rsidR="00387A4B" w:rsidRDefault="00387A4B" w:rsidP="0035456F">
      <w:pPr>
        <w:spacing w:line="360" w:lineRule="auto"/>
        <w:ind w:firstLine="0"/>
        <w:jc w:val="center"/>
      </w:pPr>
    </w:p>
    <w:p w14:paraId="5D7FB6E0" w14:textId="77777777" w:rsidR="0035456F" w:rsidRDefault="0035456F" w:rsidP="0035456F">
      <w:pPr>
        <w:spacing w:line="360" w:lineRule="auto"/>
        <w:ind w:firstLine="0"/>
        <w:jc w:val="center"/>
      </w:pPr>
      <w:r w:rsidRPr="0035456F">
        <w:lastRenderedPageBreak/>
        <w:t>Figura</w:t>
      </w:r>
      <w:r w:rsidR="0009017D">
        <w:t xml:space="preserve"> 7</w:t>
      </w:r>
      <w:r w:rsidRPr="0035456F">
        <w:t>: cadastro de Produtos</w:t>
      </w:r>
    </w:p>
    <w:p w14:paraId="07979582" w14:textId="77777777" w:rsidR="0035456F" w:rsidRPr="0035456F" w:rsidRDefault="0035456F" w:rsidP="0035456F">
      <w:r w:rsidRPr="0035456F">
        <w:rPr>
          <w:noProof/>
        </w:rPr>
        <w:drawing>
          <wp:anchor distT="0" distB="0" distL="114300" distR="114300" simplePos="0" relativeHeight="251659264" behindDoc="1" locked="0" layoutInCell="1" allowOverlap="1" wp14:anchorId="3177DBD0" wp14:editId="5E38833E">
            <wp:simplePos x="0" y="0"/>
            <wp:positionH relativeFrom="column">
              <wp:posOffset>997585</wp:posOffset>
            </wp:positionH>
            <wp:positionV relativeFrom="paragraph">
              <wp:posOffset>6985</wp:posOffset>
            </wp:positionV>
            <wp:extent cx="377190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491" y="21505"/>
                <wp:lineTo x="2149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3F71" w14:textId="77777777" w:rsidR="0035456F" w:rsidRPr="0035456F" w:rsidRDefault="0035456F" w:rsidP="0035456F"/>
    <w:p w14:paraId="4441BA20" w14:textId="77777777" w:rsidR="0035456F" w:rsidRPr="0035456F" w:rsidRDefault="0035456F" w:rsidP="0035456F"/>
    <w:p w14:paraId="288E42EE" w14:textId="77777777" w:rsidR="0035456F" w:rsidRPr="0035456F" w:rsidRDefault="0035456F" w:rsidP="0035456F"/>
    <w:p w14:paraId="74AA6E1D" w14:textId="77777777" w:rsidR="0035456F" w:rsidRPr="0035456F" w:rsidRDefault="0035456F" w:rsidP="0035456F"/>
    <w:p w14:paraId="494F3D94" w14:textId="77777777" w:rsidR="0035456F" w:rsidRPr="0035456F" w:rsidRDefault="0035456F" w:rsidP="0035456F"/>
    <w:p w14:paraId="7FFA3818" w14:textId="77777777" w:rsidR="0035456F" w:rsidRPr="0035456F" w:rsidRDefault="0035456F" w:rsidP="0035456F"/>
    <w:p w14:paraId="3D46EF0C" w14:textId="77777777" w:rsidR="0035456F" w:rsidRPr="0035456F" w:rsidRDefault="0035456F" w:rsidP="0035456F"/>
    <w:p w14:paraId="654D82CA" w14:textId="77777777" w:rsidR="0035456F" w:rsidRPr="0035456F" w:rsidRDefault="0035456F" w:rsidP="0035456F"/>
    <w:p w14:paraId="699F5AA5" w14:textId="77777777" w:rsidR="0035456F" w:rsidRPr="0035456F" w:rsidRDefault="0035456F" w:rsidP="0035456F"/>
    <w:p w14:paraId="21654EED" w14:textId="77777777" w:rsidR="0035456F" w:rsidRPr="0035456F" w:rsidRDefault="0035456F" w:rsidP="0035456F"/>
    <w:p w14:paraId="46918B8D" w14:textId="77777777" w:rsidR="0035456F" w:rsidRPr="0035456F" w:rsidRDefault="0035456F" w:rsidP="0035456F"/>
    <w:p w14:paraId="58A37591" w14:textId="77777777" w:rsidR="0035456F" w:rsidRPr="0035456F" w:rsidRDefault="0035456F" w:rsidP="0035456F"/>
    <w:p w14:paraId="11E2113F" w14:textId="77777777" w:rsidR="0035456F" w:rsidRPr="0035456F" w:rsidRDefault="0035456F" w:rsidP="0035456F"/>
    <w:p w14:paraId="28BC6200" w14:textId="77777777" w:rsidR="0035456F" w:rsidRPr="0035456F" w:rsidRDefault="0035456F" w:rsidP="0035456F"/>
    <w:p w14:paraId="5E0851BF" w14:textId="77777777" w:rsidR="0035456F" w:rsidRPr="0035456F" w:rsidRDefault="0035456F" w:rsidP="0035456F"/>
    <w:p w14:paraId="0034EBA0" w14:textId="77777777" w:rsidR="0035456F" w:rsidRPr="0035456F" w:rsidRDefault="0035456F" w:rsidP="0035456F"/>
    <w:p w14:paraId="0940076F" w14:textId="77777777" w:rsidR="0035456F" w:rsidRPr="0035456F" w:rsidRDefault="0035456F" w:rsidP="0035456F"/>
    <w:p w14:paraId="7869EA8A" w14:textId="77777777" w:rsidR="0035456F" w:rsidRPr="0035456F" w:rsidRDefault="0035456F" w:rsidP="0035456F"/>
    <w:p w14:paraId="1257A7B6" w14:textId="77777777" w:rsidR="0035456F" w:rsidRPr="0035456F" w:rsidRDefault="0035456F" w:rsidP="0035456F"/>
    <w:p w14:paraId="47C9B7ED" w14:textId="77777777" w:rsidR="0035456F" w:rsidRPr="0035456F" w:rsidRDefault="0035456F" w:rsidP="0035456F"/>
    <w:p w14:paraId="20A1CB87" w14:textId="77777777" w:rsidR="0035456F" w:rsidRPr="0035456F" w:rsidRDefault="0035456F" w:rsidP="0035456F"/>
    <w:p w14:paraId="7A09B801" w14:textId="77777777" w:rsidR="0035456F" w:rsidRPr="0035456F" w:rsidRDefault="0035456F" w:rsidP="0035456F"/>
    <w:p w14:paraId="61E506E2" w14:textId="77777777" w:rsidR="0035456F" w:rsidRPr="0035456F" w:rsidRDefault="0035456F" w:rsidP="0035456F"/>
    <w:p w14:paraId="2A45E425" w14:textId="55EAD0C5" w:rsidR="0035456F" w:rsidRPr="0035456F" w:rsidRDefault="00974824" w:rsidP="0035456F">
      <w:pPr>
        <w:tabs>
          <w:tab w:val="left" w:pos="4155"/>
        </w:tabs>
        <w:jc w:val="center"/>
      </w:pPr>
      <w:r>
        <w:t>Fonte: Autores, 2021</w:t>
      </w:r>
    </w:p>
    <w:p w14:paraId="564E2353" w14:textId="77777777" w:rsidR="0035456F" w:rsidRDefault="0035456F" w:rsidP="0035456F"/>
    <w:p w14:paraId="0EAE16B9" w14:textId="77777777" w:rsidR="0035456F" w:rsidRDefault="0035456F" w:rsidP="0035456F"/>
    <w:p w14:paraId="47AA7C71" w14:textId="77777777" w:rsidR="00363344" w:rsidRDefault="0035456F" w:rsidP="0035456F">
      <w:pPr>
        <w:pStyle w:val="Ttulo2"/>
        <w:rPr>
          <w:szCs w:val="22"/>
        </w:rPr>
      </w:pPr>
      <w:bookmarkStart w:id="63" w:name="_Toc10401621"/>
      <w:r>
        <w:rPr>
          <w:szCs w:val="22"/>
        </w:rPr>
        <w:t>Movimentos Compra e Vendas</w:t>
      </w:r>
      <w:bookmarkEnd w:id="63"/>
    </w:p>
    <w:p w14:paraId="7274CE98" w14:textId="77777777" w:rsidR="0035456F" w:rsidRDefault="0035456F" w:rsidP="0035456F">
      <w:pPr>
        <w:spacing w:line="360" w:lineRule="auto"/>
        <w:ind w:firstLine="0"/>
        <w:rPr>
          <w:i/>
          <w:sz w:val="22"/>
          <w:szCs w:val="22"/>
        </w:rPr>
      </w:pPr>
      <w:r>
        <w:rPr>
          <w:sz w:val="22"/>
          <w:szCs w:val="22"/>
        </w:rPr>
        <w:t>O sistema permite o venda e compra de produtos,</w:t>
      </w:r>
      <w:r w:rsidRPr="00363344">
        <w:rPr>
          <w:sz w:val="22"/>
          <w:szCs w:val="22"/>
        </w:rPr>
        <w:t xml:space="preserve"> fornecedores</w:t>
      </w:r>
      <w:r>
        <w:rPr>
          <w:sz w:val="22"/>
          <w:szCs w:val="22"/>
        </w:rPr>
        <w:t xml:space="preserve"> e itens no estoque são as principais abas.</w:t>
      </w:r>
      <w:r w:rsidRPr="00363344">
        <w:t xml:space="preserve"> </w:t>
      </w:r>
      <w:r w:rsidRPr="00363344">
        <w:rPr>
          <w:sz w:val="22"/>
          <w:szCs w:val="22"/>
        </w:rPr>
        <w:t>Todos são em forma de formulário, onde são preenchidos os dados necessários</w:t>
      </w:r>
      <w:r>
        <w:rPr>
          <w:sz w:val="22"/>
          <w:szCs w:val="22"/>
        </w:rPr>
        <w:t>,</w:t>
      </w:r>
      <w:r w:rsidRPr="00363344">
        <w:rPr>
          <w:sz w:val="22"/>
          <w:szCs w:val="22"/>
        </w:rPr>
        <w:t xml:space="preserve"> são possíveis fazer a inclusão, exclusão, alteração</w:t>
      </w:r>
      <w:r>
        <w:rPr>
          <w:sz w:val="22"/>
          <w:szCs w:val="22"/>
        </w:rPr>
        <w:t xml:space="preserve">. Os formulários dos movimentos de compra e venda são parecidos em dados e </w:t>
      </w:r>
      <w:r w:rsidRPr="00363344">
        <w:rPr>
          <w:i/>
          <w:sz w:val="22"/>
          <w:szCs w:val="22"/>
        </w:rPr>
        <w:t>designer</w:t>
      </w:r>
      <w:r>
        <w:rPr>
          <w:i/>
          <w:sz w:val="22"/>
          <w:szCs w:val="22"/>
        </w:rPr>
        <w:t xml:space="preserve"> como pode ser visto </w:t>
      </w:r>
      <w:proofErr w:type="gramStart"/>
      <w:r>
        <w:rPr>
          <w:i/>
          <w:sz w:val="22"/>
          <w:szCs w:val="22"/>
        </w:rPr>
        <w:t>nas figura</w:t>
      </w:r>
      <w:proofErr w:type="gramEnd"/>
      <w:r>
        <w:rPr>
          <w:i/>
          <w:sz w:val="22"/>
          <w:szCs w:val="22"/>
        </w:rPr>
        <w:t xml:space="preserve"> abaixo</w:t>
      </w:r>
    </w:p>
    <w:p w14:paraId="06268B5E" w14:textId="77777777" w:rsidR="0035456F" w:rsidRPr="0094071B" w:rsidRDefault="0035456F" w:rsidP="0035456F">
      <w:pPr>
        <w:tabs>
          <w:tab w:val="left" w:pos="3765"/>
        </w:tabs>
        <w:spacing w:line="360" w:lineRule="auto"/>
        <w:ind w:firstLine="0"/>
        <w:jc w:val="center"/>
        <w:rPr>
          <w:sz w:val="22"/>
          <w:szCs w:val="22"/>
        </w:rPr>
      </w:pPr>
      <w:r>
        <w:rPr>
          <w:i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390FC2B5" wp14:editId="2CAD63C9">
            <wp:simplePos x="0" y="0"/>
            <wp:positionH relativeFrom="column">
              <wp:posOffset>683260</wp:posOffset>
            </wp:positionH>
            <wp:positionV relativeFrom="paragraph">
              <wp:posOffset>248920</wp:posOffset>
            </wp:positionV>
            <wp:extent cx="429577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52" y="21551"/>
                <wp:lineTo x="2155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2"/>
          <w:szCs w:val="22"/>
        </w:rPr>
        <w:t>.figura</w:t>
      </w:r>
      <w:r w:rsidR="0009017D">
        <w:rPr>
          <w:i/>
          <w:sz w:val="22"/>
          <w:szCs w:val="22"/>
        </w:rPr>
        <w:t xml:space="preserve"> 8</w:t>
      </w:r>
      <w:r>
        <w:rPr>
          <w:i/>
          <w:sz w:val="22"/>
          <w:szCs w:val="22"/>
        </w:rPr>
        <w:t>: dados da venda e situação da mesma.</w:t>
      </w:r>
    </w:p>
    <w:p w14:paraId="0FBD493A" w14:textId="77777777" w:rsidR="0035456F" w:rsidRDefault="0035456F" w:rsidP="0035456F"/>
    <w:p w14:paraId="6BAEF2C3" w14:textId="77777777" w:rsidR="0035456F" w:rsidRPr="0035456F" w:rsidRDefault="0035456F" w:rsidP="0035456F"/>
    <w:p w14:paraId="31A401A0" w14:textId="77777777" w:rsidR="0035456F" w:rsidRPr="0035456F" w:rsidRDefault="0035456F" w:rsidP="0035456F"/>
    <w:p w14:paraId="7BDF286B" w14:textId="77777777" w:rsidR="0035456F" w:rsidRPr="0035456F" w:rsidRDefault="0035456F" w:rsidP="0035456F"/>
    <w:p w14:paraId="3B1E9425" w14:textId="77777777" w:rsidR="0035456F" w:rsidRPr="0035456F" w:rsidRDefault="0035456F" w:rsidP="0035456F"/>
    <w:p w14:paraId="1F263246" w14:textId="77777777" w:rsidR="0035456F" w:rsidRPr="0035456F" w:rsidRDefault="0035456F" w:rsidP="0035456F"/>
    <w:p w14:paraId="17637150" w14:textId="77777777" w:rsidR="0035456F" w:rsidRPr="0035456F" w:rsidRDefault="0035456F" w:rsidP="0035456F"/>
    <w:p w14:paraId="5CFEC149" w14:textId="77777777" w:rsidR="0035456F" w:rsidRPr="0035456F" w:rsidRDefault="0035456F" w:rsidP="0035456F"/>
    <w:p w14:paraId="3449E257" w14:textId="77777777" w:rsidR="0035456F" w:rsidRPr="0035456F" w:rsidRDefault="0035456F" w:rsidP="0035456F"/>
    <w:p w14:paraId="117CEEC3" w14:textId="77777777" w:rsidR="0035456F" w:rsidRPr="0035456F" w:rsidRDefault="0035456F" w:rsidP="0035456F"/>
    <w:p w14:paraId="00E06970" w14:textId="77777777" w:rsidR="0035456F" w:rsidRPr="0035456F" w:rsidRDefault="0035456F" w:rsidP="0035456F"/>
    <w:p w14:paraId="3C39A2D0" w14:textId="77777777" w:rsidR="0035456F" w:rsidRPr="0035456F" w:rsidRDefault="0035456F" w:rsidP="0035456F"/>
    <w:p w14:paraId="0A27D717" w14:textId="77777777" w:rsidR="0035456F" w:rsidRPr="0035456F" w:rsidRDefault="0035456F" w:rsidP="0035456F"/>
    <w:p w14:paraId="35733DE9" w14:textId="77777777" w:rsidR="0035456F" w:rsidRPr="0035456F" w:rsidRDefault="0035456F" w:rsidP="0035456F"/>
    <w:p w14:paraId="211AE219" w14:textId="77777777" w:rsidR="0035456F" w:rsidRPr="0035456F" w:rsidRDefault="0035456F" w:rsidP="0035456F"/>
    <w:p w14:paraId="1F609361" w14:textId="77777777" w:rsidR="0035456F" w:rsidRPr="0035456F" w:rsidRDefault="0035456F" w:rsidP="0035456F"/>
    <w:p w14:paraId="5702AFDA" w14:textId="77777777" w:rsidR="0035456F" w:rsidRPr="0035456F" w:rsidRDefault="0035456F" w:rsidP="0035456F"/>
    <w:p w14:paraId="1D212034" w14:textId="77777777" w:rsidR="0035456F" w:rsidRPr="0035456F" w:rsidRDefault="0035456F" w:rsidP="0035456F"/>
    <w:p w14:paraId="1ADD34D9" w14:textId="77777777" w:rsidR="0035456F" w:rsidRPr="0035456F" w:rsidRDefault="0035456F" w:rsidP="0035456F"/>
    <w:p w14:paraId="33412706" w14:textId="77777777" w:rsidR="0035456F" w:rsidRPr="0035456F" w:rsidRDefault="0035456F" w:rsidP="0035456F"/>
    <w:p w14:paraId="6582E1E0" w14:textId="77777777" w:rsidR="0035456F" w:rsidRPr="0035456F" w:rsidRDefault="0035456F" w:rsidP="0035456F"/>
    <w:p w14:paraId="69204044" w14:textId="77777777" w:rsidR="0035456F" w:rsidRPr="0035456F" w:rsidRDefault="0035456F" w:rsidP="0035456F"/>
    <w:p w14:paraId="154E4E24" w14:textId="77777777" w:rsidR="0035456F" w:rsidRDefault="0035456F" w:rsidP="0035456F"/>
    <w:p w14:paraId="781881F5" w14:textId="21566EF9" w:rsidR="0035456F" w:rsidRDefault="00974824" w:rsidP="0035456F">
      <w:pPr>
        <w:jc w:val="center"/>
      </w:pPr>
      <w:r>
        <w:t>Fontes: Autores, 2021</w:t>
      </w:r>
    </w:p>
    <w:p w14:paraId="5F3E8DC3" w14:textId="77777777" w:rsidR="00B66451" w:rsidRDefault="008007BA" w:rsidP="00B66451">
      <w:pPr>
        <w:pStyle w:val="Ttulo2"/>
      </w:pPr>
      <w:bookmarkStart w:id="64" w:name="_Toc10401622"/>
      <w:r>
        <w:t>Sistema</w:t>
      </w:r>
      <w:bookmarkEnd w:id="64"/>
    </w:p>
    <w:p w14:paraId="7DD1521F" w14:textId="77777777" w:rsidR="008007BA" w:rsidRDefault="00B66451" w:rsidP="00B66451">
      <w:r>
        <w:t>As funções do sistema são poucas com bot</w:t>
      </w:r>
      <w:r w:rsidR="008007BA">
        <w:t>ões como SOBRE e SAIR</w:t>
      </w:r>
    </w:p>
    <w:p w14:paraId="624858C2" w14:textId="77777777" w:rsidR="008007BA" w:rsidRDefault="008007BA" w:rsidP="00B66451"/>
    <w:p w14:paraId="0C820117" w14:textId="77777777" w:rsidR="00B66451" w:rsidRDefault="008007BA" w:rsidP="008007BA">
      <w:pPr>
        <w:pStyle w:val="Ttulo1"/>
      </w:pPr>
      <w:bookmarkStart w:id="65" w:name="_Toc10401623"/>
      <w:r>
        <w:t>Teste</w:t>
      </w:r>
      <w:bookmarkEnd w:id="65"/>
    </w:p>
    <w:p w14:paraId="7270976F" w14:textId="77777777" w:rsidR="008007BA" w:rsidRDefault="008007BA" w:rsidP="008007BA">
      <w:pPr>
        <w:ind w:firstLine="0"/>
      </w:pPr>
      <w:r>
        <w:t>Foram feito teste no sistema que gerou diversos bugs;</w:t>
      </w:r>
    </w:p>
    <w:p w14:paraId="646E737C" w14:textId="77777777" w:rsidR="008007BA" w:rsidRPr="00F7043B" w:rsidRDefault="008007BA" w:rsidP="00F7043B">
      <w:pPr>
        <w:pStyle w:val="PargrafodaLista"/>
        <w:numPr>
          <w:ilvl w:val="0"/>
          <w:numId w:val="39"/>
        </w:numPr>
        <w:spacing w:line="360" w:lineRule="auto"/>
        <w:rPr>
          <w:sz w:val="22"/>
          <w:szCs w:val="22"/>
        </w:rPr>
      </w:pPr>
      <w:r w:rsidRPr="00F7043B">
        <w:rPr>
          <w:sz w:val="22"/>
          <w:szCs w:val="22"/>
        </w:rPr>
        <w:t>Usuário só consegue excluir produtos que tem gero de estoque;</w:t>
      </w:r>
    </w:p>
    <w:p w14:paraId="7C51471E" w14:textId="77777777" w:rsidR="008007BA" w:rsidRPr="00F7043B" w:rsidRDefault="008007BA" w:rsidP="00F7043B">
      <w:pPr>
        <w:pStyle w:val="PargrafodaLista"/>
        <w:numPr>
          <w:ilvl w:val="0"/>
          <w:numId w:val="39"/>
        </w:numPr>
        <w:spacing w:line="360" w:lineRule="auto"/>
        <w:rPr>
          <w:sz w:val="22"/>
          <w:szCs w:val="22"/>
        </w:rPr>
      </w:pPr>
      <w:r w:rsidRPr="00F7043B">
        <w:rPr>
          <w:sz w:val="22"/>
          <w:szCs w:val="22"/>
        </w:rPr>
        <w:t>Ao cadastra produtos usuário tem problemas de erros do sistema não reconhecer valores na mesma aba;</w:t>
      </w:r>
    </w:p>
    <w:p w14:paraId="55223964" w14:textId="77777777" w:rsidR="00387A4B" w:rsidRDefault="008007BA" w:rsidP="00387A4B">
      <w:pPr>
        <w:pStyle w:val="PargrafodaLista"/>
        <w:numPr>
          <w:ilvl w:val="0"/>
          <w:numId w:val="39"/>
        </w:numPr>
        <w:spacing w:line="360" w:lineRule="auto"/>
        <w:rPr>
          <w:sz w:val="22"/>
          <w:szCs w:val="22"/>
        </w:rPr>
      </w:pPr>
      <w:r w:rsidRPr="00F7043B">
        <w:rPr>
          <w:sz w:val="22"/>
          <w:szCs w:val="22"/>
        </w:rPr>
        <w:t>Telas não minimizam;</w:t>
      </w:r>
    </w:p>
    <w:p w14:paraId="1D0095F6" w14:textId="77777777" w:rsidR="00387A4B" w:rsidRDefault="00387A4B" w:rsidP="00387A4B">
      <w:pPr>
        <w:spacing w:line="360" w:lineRule="auto"/>
        <w:rPr>
          <w:sz w:val="22"/>
          <w:szCs w:val="22"/>
        </w:rPr>
      </w:pPr>
    </w:p>
    <w:p w14:paraId="3A85AFAC" w14:textId="77777777" w:rsidR="00387A4B" w:rsidRDefault="00387A4B" w:rsidP="00387A4B">
      <w:pPr>
        <w:spacing w:line="360" w:lineRule="auto"/>
        <w:rPr>
          <w:sz w:val="22"/>
          <w:szCs w:val="22"/>
        </w:rPr>
      </w:pPr>
    </w:p>
    <w:p w14:paraId="35B120E4" w14:textId="77777777" w:rsidR="00387A4B" w:rsidRDefault="00387A4B" w:rsidP="00387A4B">
      <w:pPr>
        <w:spacing w:line="360" w:lineRule="auto"/>
        <w:rPr>
          <w:sz w:val="22"/>
          <w:szCs w:val="22"/>
        </w:rPr>
      </w:pPr>
    </w:p>
    <w:p w14:paraId="6747A8A3" w14:textId="77777777" w:rsidR="00387A4B" w:rsidRPr="00387A4B" w:rsidRDefault="00387A4B" w:rsidP="00387A4B">
      <w:pPr>
        <w:spacing w:line="360" w:lineRule="auto"/>
        <w:rPr>
          <w:sz w:val="22"/>
          <w:szCs w:val="22"/>
        </w:rPr>
      </w:pPr>
    </w:p>
    <w:p w14:paraId="431D5EF0" w14:textId="77777777" w:rsidR="008007BA" w:rsidRDefault="008007BA" w:rsidP="008007BA">
      <w:pPr>
        <w:pStyle w:val="Ttulo1"/>
      </w:pPr>
      <w:bookmarkStart w:id="66" w:name="_Toc10401624"/>
      <w:r w:rsidRPr="008007BA">
        <w:lastRenderedPageBreak/>
        <w:t>CONSIDERAÇÕES FINAIS</w:t>
      </w:r>
      <w:bookmarkEnd w:id="66"/>
    </w:p>
    <w:p w14:paraId="58D00257" w14:textId="77777777" w:rsidR="00F7043B" w:rsidRDefault="00F7043B" w:rsidP="00F7043B">
      <w:pPr>
        <w:ind w:firstLine="0"/>
      </w:pPr>
    </w:p>
    <w:p w14:paraId="3EF6A5B0" w14:textId="77777777" w:rsidR="00F7043B" w:rsidRPr="00F7043B" w:rsidRDefault="00F7043B" w:rsidP="00F7043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E"/>
          <w:sz w:val="22"/>
          <w:szCs w:val="22"/>
        </w:rPr>
      </w:pPr>
      <w:r w:rsidRPr="00F7043B">
        <w:rPr>
          <w:rFonts w:ascii="Arial" w:hAnsi="Arial" w:cs="Arial"/>
          <w:color w:val="24292E"/>
          <w:sz w:val="22"/>
          <w:szCs w:val="22"/>
        </w:rPr>
        <w:t>Aplicação desenvolvida como material de apoio ao aprendizado de programação Java usando o pacote Swing. É fornecida gratuit</w:t>
      </w:r>
      <w:r>
        <w:rPr>
          <w:rFonts w:ascii="Arial" w:hAnsi="Arial" w:cs="Arial"/>
          <w:color w:val="24292E"/>
          <w:sz w:val="22"/>
          <w:szCs w:val="22"/>
        </w:rPr>
        <w:t>amente</w:t>
      </w:r>
      <w:r w:rsidRPr="00F7043B">
        <w:rPr>
          <w:rFonts w:ascii="Arial" w:hAnsi="Arial" w:cs="Arial"/>
          <w:color w:val="24292E"/>
          <w:sz w:val="22"/>
          <w:szCs w:val="22"/>
        </w:rPr>
        <w:t>.</w:t>
      </w:r>
    </w:p>
    <w:p w14:paraId="173F21DD" w14:textId="77777777" w:rsidR="008007BA" w:rsidRDefault="00F7043B" w:rsidP="00F7043B">
      <w:pPr>
        <w:spacing w:line="360" w:lineRule="auto"/>
        <w:ind w:firstLine="0"/>
        <w:rPr>
          <w:sz w:val="22"/>
          <w:szCs w:val="22"/>
        </w:rPr>
      </w:pPr>
      <w:r w:rsidRPr="00F7043B">
        <w:rPr>
          <w:sz w:val="22"/>
          <w:szCs w:val="22"/>
        </w:rPr>
        <w:t xml:space="preserve">Para chegar </w:t>
      </w:r>
      <w:proofErr w:type="gramStart"/>
      <w:r w:rsidRPr="00F7043B">
        <w:rPr>
          <w:sz w:val="22"/>
          <w:szCs w:val="22"/>
        </w:rPr>
        <w:t>a</w:t>
      </w:r>
      <w:proofErr w:type="gramEnd"/>
      <w:r w:rsidRPr="00F7043B">
        <w:rPr>
          <w:sz w:val="22"/>
          <w:szCs w:val="22"/>
        </w:rPr>
        <w:t xml:space="preserve"> conclusão do sistema proposto neste trabalho foi necessário passar por vários estágios e cada um era uma peça do quebra-cabeça que se encaixava e dava forma ao trabalho em questão. Cada fase era uma etapa importante desse desenvolvimento e contribuiu para o amadurecimento do objetivo inicial. O trabalho exigiu disciplina e estudo aprofundado em cada etapa que se iniciava e concluía, pois a </w:t>
      </w:r>
      <w:proofErr w:type="gramStart"/>
      <w:r w:rsidRPr="00F7043B">
        <w:rPr>
          <w:sz w:val="22"/>
          <w:szCs w:val="22"/>
        </w:rPr>
        <w:t>mal</w:t>
      </w:r>
      <w:proofErr w:type="gramEnd"/>
      <w:r w:rsidRPr="00F7043B">
        <w:rPr>
          <w:sz w:val="22"/>
          <w:szCs w:val="22"/>
        </w:rPr>
        <w:t xml:space="preserve"> formação da estrutura poderia comprometer todo o seu desenvolvimento. Além do estudo da engenharia de software, foi necessário aprofundar e não medir esforços para o recolhimento de requisitos</w:t>
      </w:r>
      <w:r>
        <w:rPr>
          <w:sz w:val="22"/>
          <w:szCs w:val="22"/>
        </w:rPr>
        <w:t>.</w:t>
      </w:r>
    </w:p>
    <w:p w14:paraId="6C02D55A" w14:textId="77777777" w:rsidR="00F7043B" w:rsidRPr="00F7043B" w:rsidRDefault="00F7043B" w:rsidP="00F7043B">
      <w:pPr>
        <w:spacing w:line="360" w:lineRule="auto"/>
        <w:ind w:firstLine="0"/>
        <w:rPr>
          <w:sz w:val="22"/>
          <w:szCs w:val="22"/>
        </w:rPr>
      </w:pPr>
      <w:r w:rsidRPr="00F7043B">
        <w:rPr>
          <w:sz w:val="22"/>
          <w:szCs w:val="22"/>
        </w:rPr>
        <w:t>Concluiu-se com este trabalho que o sucesso do desenvolvimento de um sistema consiste na boa formação das fases iniciais, em especial a análise e o levantamento de requisitos, pois o mesmo reduz o esforço de retrabalhos futuros de correção dos erros encontrados durante sua implementação.</w:t>
      </w:r>
    </w:p>
    <w:sectPr w:rsidR="00F7043B" w:rsidRPr="00F7043B" w:rsidSect="00C2134E">
      <w:headerReference w:type="first" r:id="rId24"/>
      <w:type w:val="continuous"/>
      <w:pgSz w:w="11907" w:h="16840" w:code="9"/>
      <w:pgMar w:top="1138" w:right="1310" w:bottom="1138" w:left="1699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3F738" w14:textId="77777777" w:rsidR="001F34FE" w:rsidRDefault="001F34FE">
      <w:r>
        <w:separator/>
      </w:r>
    </w:p>
  </w:endnote>
  <w:endnote w:type="continuationSeparator" w:id="0">
    <w:p w14:paraId="7F7A16A8" w14:textId="77777777" w:rsidR="001F34FE" w:rsidRDefault="001F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034C1" w14:textId="77777777" w:rsidR="0094071B" w:rsidRDefault="0094071B">
    <w:pPr>
      <w:rPr>
        <w:sz w:val="10"/>
      </w:rPr>
    </w:pPr>
  </w:p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395"/>
    </w:tblGrid>
    <w:tr w:rsidR="0094071B" w14:paraId="52E8D512" w14:textId="77777777">
      <w:trPr>
        <w:cantSplit/>
        <w:trHeight w:val="274"/>
      </w:trPr>
      <w:tc>
        <w:tcPr>
          <w:tcW w:w="4536" w:type="dxa"/>
        </w:tcPr>
        <w:p w14:paraId="6ED4CB11" w14:textId="40B4281B" w:rsidR="0094071B" w:rsidRDefault="005E551E" w:rsidP="00C81A30">
          <w:pPr>
            <w:pStyle w:val="Rodap"/>
            <w:ind w:firstLine="0"/>
            <w:jc w:val="center"/>
            <w:rPr>
              <w:b/>
            </w:rPr>
          </w:pPr>
          <w:r>
            <w:t>JTHEP-2021</w:t>
          </w:r>
        </w:p>
      </w:tc>
      <w:tc>
        <w:tcPr>
          <w:tcW w:w="4395" w:type="dxa"/>
        </w:tcPr>
        <w:p w14:paraId="747F4E39" w14:textId="77777777" w:rsidR="0094071B" w:rsidRDefault="0094071B">
          <w:pPr>
            <w:pStyle w:val="Rodap"/>
            <w:ind w:firstLine="0"/>
            <w:jc w:val="center"/>
            <w:rPr>
              <w:b/>
            </w:rPr>
          </w:pPr>
        </w:p>
      </w:tc>
    </w:tr>
  </w:tbl>
  <w:p w14:paraId="4942F0D3" w14:textId="77777777" w:rsidR="0094071B" w:rsidRDefault="0094071B" w:rsidP="004609BD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395"/>
    </w:tblGrid>
    <w:tr w:rsidR="0094071B" w14:paraId="715A8DD3" w14:textId="77777777">
      <w:trPr>
        <w:cantSplit/>
        <w:trHeight w:val="274"/>
      </w:trPr>
      <w:tc>
        <w:tcPr>
          <w:tcW w:w="4536" w:type="dxa"/>
        </w:tcPr>
        <w:p w14:paraId="0300D4DE" w14:textId="461FAEE9" w:rsidR="0094071B" w:rsidRDefault="0094071B">
          <w:pPr>
            <w:pStyle w:val="Rodap"/>
            <w:ind w:firstLine="0"/>
            <w:jc w:val="center"/>
            <w:rPr>
              <w:b/>
            </w:rPr>
          </w:pPr>
          <w:r>
            <w:rPr>
              <w:b/>
            </w:rPr>
            <w:t>J</w:t>
          </w:r>
          <w:r w:rsidR="005E551E">
            <w:rPr>
              <w:b/>
            </w:rPr>
            <w:t>THEP-2021</w:t>
          </w:r>
        </w:p>
      </w:tc>
      <w:tc>
        <w:tcPr>
          <w:tcW w:w="4395" w:type="dxa"/>
        </w:tcPr>
        <w:p w14:paraId="51F2F980" w14:textId="77777777" w:rsidR="0094071B" w:rsidRDefault="0094071B" w:rsidP="004B4AAF">
          <w:pPr>
            <w:pStyle w:val="Rodap"/>
            <w:ind w:firstLine="0"/>
            <w:rPr>
              <w:b/>
            </w:rPr>
          </w:pPr>
        </w:p>
      </w:tc>
    </w:tr>
  </w:tbl>
  <w:p w14:paraId="39FFBED4" w14:textId="77777777" w:rsidR="0094071B" w:rsidRDefault="0094071B" w:rsidP="004609BD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ACA45" w14:textId="77777777" w:rsidR="001F34FE" w:rsidRDefault="001F34FE">
      <w:r>
        <w:separator/>
      </w:r>
    </w:p>
  </w:footnote>
  <w:footnote w:type="continuationSeparator" w:id="0">
    <w:p w14:paraId="23520AA2" w14:textId="77777777" w:rsidR="001F34FE" w:rsidRDefault="001F3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2"/>
      <w:gridCol w:w="6635"/>
      <w:gridCol w:w="848"/>
    </w:tblGrid>
    <w:tr w:rsidR="0094071B" w14:paraId="197F4D64" w14:textId="77777777" w:rsidTr="004609BD">
      <w:trPr>
        <w:cantSplit/>
        <w:trHeight w:val="624"/>
      </w:trPr>
      <w:tc>
        <w:tcPr>
          <w:tcW w:w="1412" w:type="dxa"/>
        </w:tcPr>
        <w:p w14:paraId="560F7741" w14:textId="77777777" w:rsidR="0094071B" w:rsidRDefault="0094071B">
          <w:pPr>
            <w:pStyle w:val="Cabealho"/>
          </w:pPr>
        </w:p>
      </w:tc>
      <w:tc>
        <w:tcPr>
          <w:tcW w:w="6635" w:type="dxa"/>
          <w:vAlign w:val="bottom"/>
        </w:tcPr>
        <w:p w14:paraId="2A5ECD5C" w14:textId="77777777" w:rsidR="0094071B" w:rsidRDefault="0094071B" w:rsidP="00C81A30">
          <w:pPr>
            <w:pStyle w:val="Cabealho"/>
            <w:rPr>
              <w:sz w:val="18"/>
            </w:rPr>
          </w:pPr>
          <w:r>
            <w:t xml:space="preserve">Pequeno Sistema Gereciador de Vendas  </w:t>
          </w:r>
        </w:p>
      </w:tc>
      <w:tc>
        <w:tcPr>
          <w:tcW w:w="848" w:type="dxa"/>
          <w:vAlign w:val="bottom"/>
        </w:tcPr>
        <w:p w14:paraId="11F9069C" w14:textId="77777777" w:rsidR="0094071B" w:rsidRDefault="0094071B">
          <w:pPr>
            <w:pStyle w:val="Cabealho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647DE">
            <w:t>2</w:t>
          </w:r>
          <w:r>
            <w:fldChar w:fldCharType="end"/>
          </w:r>
          <w: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647DE">
            <w:rPr>
              <w:rStyle w:val="Nmerodepgina"/>
            </w:rPr>
            <w:t>16</w:t>
          </w:r>
          <w:r>
            <w:rPr>
              <w:rStyle w:val="Nmerodepgina"/>
            </w:rPr>
            <w:fldChar w:fldCharType="end"/>
          </w:r>
        </w:p>
      </w:tc>
    </w:tr>
  </w:tbl>
  <w:p w14:paraId="43C8AA14" w14:textId="77777777" w:rsidR="0094071B" w:rsidRDefault="009407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79202" w14:textId="77777777" w:rsidR="0094071B" w:rsidRDefault="00B10EB1" w:rsidP="0075566C">
    <w:pPr>
      <w:pStyle w:val="Cabealho"/>
      <w:jc w:val="both"/>
    </w:pPr>
    <w:r>
      <w:drawing>
        <wp:anchor distT="0" distB="0" distL="114300" distR="114300" simplePos="0" relativeHeight="251658240" behindDoc="1" locked="0" layoutInCell="1" allowOverlap="1" wp14:anchorId="54CB2B5E" wp14:editId="114B9BF4">
          <wp:simplePos x="0" y="0"/>
          <wp:positionH relativeFrom="column">
            <wp:posOffset>-680085</wp:posOffset>
          </wp:positionH>
          <wp:positionV relativeFrom="paragraph">
            <wp:posOffset>-69215</wp:posOffset>
          </wp:positionV>
          <wp:extent cx="2524125" cy="77152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071B" w:rsidRPr="0075566C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6F37" w14:textId="77777777" w:rsidR="0094071B" w:rsidRDefault="0094071B">
    <w:pPr>
      <w:pStyle w:val="Cabealho"/>
    </w:pPr>
    <w:r>
      <w:drawing>
        <wp:inline distT="0" distB="0" distL="0" distR="0" wp14:anchorId="1CAA9B36" wp14:editId="5811299A">
          <wp:extent cx="1036955" cy="825500"/>
          <wp:effectExtent l="0" t="0" r="0" b="0"/>
          <wp:docPr id="1" name="Imagem 1" descr="logo iatlantico 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iatlantico peque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-"/>
      <w:lvlJc w:val="left"/>
      <w:pPr>
        <w:tabs>
          <w:tab w:val="num" w:pos="1069"/>
        </w:tabs>
        <w:ind w:left="1021" w:hanging="312"/>
      </w:pPr>
      <w:rPr>
        <w:rFonts w:ascii="OpenSymbol" w:hAnsi="Open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24A734F"/>
    <w:multiLevelType w:val="hybridMultilevel"/>
    <w:tmpl w:val="E0B4E0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FF6AEB"/>
    <w:multiLevelType w:val="singleLevel"/>
    <w:tmpl w:val="5526F67A"/>
    <w:lvl w:ilvl="0">
      <w:start w:val="1"/>
      <w:numFmt w:val="bullet"/>
      <w:pStyle w:val="Bullet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B037B5"/>
    <w:multiLevelType w:val="hybridMultilevel"/>
    <w:tmpl w:val="069A91C4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275613"/>
    <w:multiLevelType w:val="singleLevel"/>
    <w:tmpl w:val="76E486BA"/>
    <w:lvl w:ilvl="0">
      <w:start w:val="1"/>
      <w:numFmt w:val="decimal"/>
      <w:pStyle w:val="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FF95A1E"/>
    <w:multiLevelType w:val="hybridMultilevel"/>
    <w:tmpl w:val="E0AE10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A4E81"/>
    <w:multiLevelType w:val="hybridMultilevel"/>
    <w:tmpl w:val="D076C918"/>
    <w:lvl w:ilvl="0" w:tplc="679C2EDE">
      <w:start w:val="1"/>
      <w:numFmt w:val="bullet"/>
      <w:pStyle w:val="Listatabela"/>
      <w:lvlText w:val="-"/>
      <w:lvlJc w:val="left"/>
      <w:pPr>
        <w:tabs>
          <w:tab w:val="num" w:pos="360"/>
        </w:tabs>
        <w:ind w:left="312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9C224E"/>
    <w:multiLevelType w:val="singleLevel"/>
    <w:tmpl w:val="C9EE6650"/>
    <w:lvl w:ilvl="0">
      <w:start w:val="1"/>
      <w:numFmt w:val="bullet"/>
      <w:pStyle w:val="Textoembloco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22205521"/>
    <w:multiLevelType w:val="hybridMultilevel"/>
    <w:tmpl w:val="57AE29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4740C"/>
    <w:multiLevelType w:val="hybridMultilevel"/>
    <w:tmpl w:val="A2A4D7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E318C"/>
    <w:multiLevelType w:val="multilevel"/>
    <w:tmpl w:val="7528EF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5203D52"/>
    <w:multiLevelType w:val="hybridMultilevel"/>
    <w:tmpl w:val="3D065B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87577"/>
    <w:multiLevelType w:val="hybridMultilevel"/>
    <w:tmpl w:val="5F9696C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7D80B5A"/>
    <w:multiLevelType w:val="hybridMultilevel"/>
    <w:tmpl w:val="4FB41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E39FA"/>
    <w:multiLevelType w:val="hybridMultilevel"/>
    <w:tmpl w:val="CB94A6A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CF011E4"/>
    <w:multiLevelType w:val="singleLevel"/>
    <w:tmpl w:val="D97E415C"/>
    <w:lvl w:ilvl="0">
      <w:start w:val="1"/>
      <w:numFmt w:val="lowerLetter"/>
      <w:pStyle w:val="Lista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3DC61708"/>
    <w:multiLevelType w:val="hybridMultilevel"/>
    <w:tmpl w:val="9C26E3E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4E362D"/>
    <w:multiLevelType w:val="singleLevel"/>
    <w:tmpl w:val="75248776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CE221F"/>
    <w:multiLevelType w:val="hybridMultilevel"/>
    <w:tmpl w:val="78E8CA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6A798E"/>
    <w:multiLevelType w:val="multilevel"/>
    <w:tmpl w:val="4078B686"/>
    <w:lvl w:ilvl="0">
      <w:start w:val="1"/>
      <w:numFmt w:val="decimal"/>
      <w:pStyle w:val="Itemdelist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1C4142"/>
    <w:multiLevelType w:val="hybridMultilevel"/>
    <w:tmpl w:val="729C4A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2046D"/>
    <w:multiLevelType w:val="singleLevel"/>
    <w:tmpl w:val="EBBABE56"/>
    <w:lvl w:ilvl="0">
      <w:start w:val="1"/>
      <w:numFmt w:val="bullet"/>
      <w:pStyle w:val="Bullet1"/>
      <w:lvlText w:val="–"/>
      <w:lvlJc w:val="left"/>
      <w:pPr>
        <w:tabs>
          <w:tab w:val="num" w:pos="360"/>
        </w:tabs>
        <w:ind w:left="357" w:hanging="357"/>
      </w:pPr>
      <w:rPr>
        <w:rFonts w:ascii="Arial" w:hAnsi="Arial" w:hint="default"/>
      </w:rPr>
    </w:lvl>
  </w:abstractNum>
  <w:abstractNum w:abstractNumId="22">
    <w:nsid w:val="54F74516"/>
    <w:multiLevelType w:val="hybridMultilevel"/>
    <w:tmpl w:val="35E88646"/>
    <w:lvl w:ilvl="0" w:tplc="76FE81E4">
      <w:start w:val="1"/>
      <w:numFmt w:val="bullet"/>
      <w:lvlText w:val="-"/>
      <w:lvlJc w:val="left"/>
      <w:pPr>
        <w:tabs>
          <w:tab w:val="num" w:pos="360"/>
        </w:tabs>
        <w:ind w:left="312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8D46DB"/>
    <w:multiLevelType w:val="singleLevel"/>
    <w:tmpl w:val="2D9877AE"/>
    <w:lvl w:ilvl="0">
      <w:start w:val="1"/>
      <w:numFmt w:val="decimal"/>
      <w:lvlText w:val="[%1]"/>
      <w:legacy w:legacy="1" w:legacySpace="0" w:legacyIndent="454"/>
      <w:lvlJc w:val="left"/>
      <w:pPr>
        <w:ind w:left="312" w:hanging="454"/>
      </w:pPr>
    </w:lvl>
  </w:abstractNum>
  <w:abstractNum w:abstractNumId="24">
    <w:nsid w:val="5AC447B5"/>
    <w:multiLevelType w:val="hybridMultilevel"/>
    <w:tmpl w:val="38E068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93314"/>
    <w:multiLevelType w:val="hybridMultilevel"/>
    <w:tmpl w:val="96107FA6"/>
    <w:lvl w:ilvl="0" w:tplc="0416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>
    <w:nsid w:val="643F03EB"/>
    <w:multiLevelType w:val="hybridMultilevel"/>
    <w:tmpl w:val="FB1299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5862480"/>
    <w:multiLevelType w:val="hybridMultilevel"/>
    <w:tmpl w:val="0810B11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8F47EB"/>
    <w:multiLevelType w:val="hybridMultilevel"/>
    <w:tmpl w:val="922E8E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0111489"/>
    <w:multiLevelType w:val="multilevel"/>
    <w:tmpl w:val="60028A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s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D2E14BD"/>
    <w:multiLevelType w:val="hybridMultilevel"/>
    <w:tmpl w:val="BB66C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7"/>
  </w:num>
  <w:num w:numId="4">
    <w:abstractNumId w:val="2"/>
  </w:num>
  <w:num w:numId="5">
    <w:abstractNumId w:val="10"/>
  </w:num>
  <w:num w:numId="6">
    <w:abstractNumId w:val="10"/>
  </w:num>
  <w:num w:numId="7">
    <w:abstractNumId w:val="29"/>
  </w:num>
  <w:num w:numId="8">
    <w:abstractNumId w:val="10"/>
  </w:num>
  <w:num w:numId="9">
    <w:abstractNumId w:val="19"/>
  </w:num>
  <w:num w:numId="10">
    <w:abstractNumId w:val="4"/>
  </w:num>
  <w:num w:numId="11">
    <w:abstractNumId w:val="3"/>
  </w:num>
  <w:num w:numId="12">
    <w:abstractNumId w:val="15"/>
  </w:num>
  <w:num w:numId="13">
    <w:abstractNumId w:val="7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6"/>
  </w:num>
  <w:num w:numId="21">
    <w:abstractNumId w:val="22"/>
  </w:num>
  <w:num w:numId="22">
    <w:abstractNumId w:val="0"/>
  </w:num>
  <w:num w:numId="23">
    <w:abstractNumId w:val="28"/>
  </w:num>
  <w:num w:numId="24">
    <w:abstractNumId w:val="1"/>
  </w:num>
  <w:num w:numId="25">
    <w:abstractNumId w:val="14"/>
  </w:num>
  <w:num w:numId="26">
    <w:abstractNumId w:val="26"/>
  </w:num>
  <w:num w:numId="27">
    <w:abstractNumId w:val="18"/>
  </w:num>
  <w:num w:numId="28">
    <w:abstractNumId w:val="13"/>
  </w:num>
  <w:num w:numId="29">
    <w:abstractNumId w:val="30"/>
  </w:num>
  <w:num w:numId="30">
    <w:abstractNumId w:val="8"/>
  </w:num>
  <w:num w:numId="31">
    <w:abstractNumId w:val="25"/>
  </w:num>
  <w:num w:numId="32">
    <w:abstractNumId w:val="24"/>
  </w:num>
  <w:num w:numId="33">
    <w:abstractNumId w:val="27"/>
  </w:num>
  <w:num w:numId="34">
    <w:abstractNumId w:val="9"/>
  </w:num>
  <w:num w:numId="35">
    <w:abstractNumId w:val="16"/>
  </w:num>
  <w:num w:numId="36">
    <w:abstractNumId w:val="5"/>
  </w:num>
  <w:num w:numId="37">
    <w:abstractNumId w:val="11"/>
  </w:num>
  <w:num w:numId="38">
    <w:abstractNumId w:val="1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1E"/>
    <w:rsid w:val="0009017D"/>
    <w:rsid w:val="000A0D75"/>
    <w:rsid w:val="000A348A"/>
    <w:rsid w:val="000A3F74"/>
    <w:rsid w:val="000A616F"/>
    <w:rsid w:val="000A7168"/>
    <w:rsid w:val="000B3867"/>
    <w:rsid w:val="000C013C"/>
    <w:rsid w:val="000C3C92"/>
    <w:rsid w:val="000D4E09"/>
    <w:rsid w:val="000E3C58"/>
    <w:rsid w:val="000E4520"/>
    <w:rsid w:val="000F4B06"/>
    <w:rsid w:val="001025C7"/>
    <w:rsid w:val="00152CE6"/>
    <w:rsid w:val="00156538"/>
    <w:rsid w:val="00167D78"/>
    <w:rsid w:val="00172242"/>
    <w:rsid w:val="0017627B"/>
    <w:rsid w:val="00183D49"/>
    <w:rsid w:val="0018608B"/>
    <w:rsid w:val="001A0534"/>
    <w:rsid w:val="001B11CF"/>
    <w:rsid w:val="001C2B8B"/>
    <w:rsid w:val="001C325C"/>
    <w:rsid w:val="001D4716"/>
    <w:rsid w:val="001F34FE"/>
    <w:rsid w:val="00202C51"/>
    <w:rsid w:val="0023339B"/>
    <w:rsid w:val="0023778B"/>
    <w:rsid w:val="002420A9"/>
    <w:rsid w:val="002501C1"/>
    <w:rsid w:val="00256DA8"/>
    <w:rsid w:val="002650DB"/>
    <w:rsid w:val="002C036E"/>
    <w:rsid w:val="002C49A5"/>
    <w:rsid w:val="002D27C0"/>
    <w:rsid w:val="002D3711"/>
    <w:rsid w:val="002D6433"/>
    <w:rsid w:val="002E7175"/>
    <w:rsid w:val="003045B7"/>
    <w:rsid w:val="003202D7"/>
    <w:rsid w:val="00326CC9"/>
    <w:rsid w:val="00342942"/>
    <w:rsid w:val="0035043C"/>
    <w:rsid w:val="0035456F"/>
    <w:rsid w:val="00356C95"/>
    <w:rsid w:val="00363344"/>
    <w:rsid w:val="00372FB8"/>
    <w:rsid w:val="003843D9"/>
    <w:rsid w:val="00387A4B"/>
    <w:rsid w:val="003A09FC"/>
    <w:rsid w:val="003B0294"/>
    <w:rsid w:val="003D132D"/>
    <w:rsid w:val="003F1B5F"/>
    <w:rsid w:val="003F43F3"/>
    <w:rsid w:val="00406710"/>
    <w:rsid w:val="0042188C"/>
    <w:rsid w:val="004609BD"/>
    <w:rsid w:val="00471C8D"/>
    <w:rsid w:val="00477F75"/>
    <w:rsid w:val="004A0FDF"/>
    <w:rsid w:val="004A3827"/>
    <w:rsid w:val="004B4AAF"/>
    <w:rsid w:val="004D1BD5"/>
    <w:rsid w:val="00512476"/>
    <w:rsid w:val="00532A0C"/>
    <w:rsid w:val="005655FE"/>
    <w:rsid w:val="005664FE"/>
    <w:rsid w:val="005A06C8"/>
    <w:rsid w:val="005D7907"/>
    <w:rsid w:val="005E551E"/>
    <w:rsid w:val="005F08E5"/>
    <w:rsid w:val="005F6DE2"/>
    <w:rsid w:val="00662547"/>
    <w:rsid w:val="006F239E"/>
    <w:rsid w:val="00703E08"/>
    <w:rsid w:val="00703E36"/>
    <w:rsid w:val="00730E1D"/>
    <w:rsid w:val="00744F38"/>
    <w:rsid w:val="0075566C"/>
    <w:rsid w:val="00762483"/>
    <w:rsid w:val="0077437E"/>
    <w:rsid w:val="007A031B"/>
    <w:rsid w:val="007A0549"/>
    <w:rsid w:val="007A3CCA"/>
    <w:rsid w:val="007D4625"/>
    <w:rsid w:val="007E17D8"/>
    <w:rsid w:val="007E314B"/>
    <w:rsid w:val="007E32FD"/>
    <w:rsid w:val="007F006A"/>
    <w:rsid w:val="007F4551"/>
    <w:rsid w:val="007F593D"/>
    <w:rsid w:val="007F76BF"/>
    <w:rsid w:val="008007BA"/>
    <w:rsid w:val="00801214"/>
    <w:rsid w:val="008020AD"/>
    <w:rsid w:val="00826DF3"/>
    <w:rsid w:val="008309C2"/>
    <w:rsid w:val="00863AAD"/>
    <w:rsid w:val="008936C7"/>
    <w:rsid w:val="008E05EE"/>
    <w:rsid w:val="008E4FB4"/>
    <w:rsid w:val="008E5C41"/>
    <w:rsid w:val="009006D1"/>
    <w:rsid w:val="0094071B"/>
    <w:rsid w:val="0094691E"/>
    <w:rsid w:val="009469CC"/>
    <w:rsid w:val="0096001A"/>
    <w:rsid w:val="009656DC"/>
    <w:rsid w:val="00965F49"/>
    <w:rsid w:val="00974824"/>
    <w:rsid w:val="009C1F94"/>
    <w:rsid w:val="009D477E"/>
    <w:rsid w:val="009F2F3E"/>
    <w:rsid w:val="009F7744"/>
    <w:rsid w:val="00A03A6D"/>
    <w:rsid w:val="00A30781"/>
    <w:rsid w:val="00A9544D"/>
    <w:rsid w:val="00AB2F1D"/>
    <w:rsid w:val="00AC086A"/>
    <w:rsid w:val="00AC1DFF"/>
    <w:rsid w:val="00AC4292"/>
    <w:rsid w:val="00AD39C5"/>
    <w:rsid w:val="00AE455F"/>
    <w:rsid w:val="00B00871"/>
    <w:rsid w:val="00B10EB1"/>
    <w:rsid w:val="00B14628"/>
    <w:rsid w:val="00B150B0"/>
    <w:rsid w:val="00B20763"/>
    <w:rsid w:val="00B25ED1"/>
    <w:rsid w:val="00B33001"/>
    <w:rsid w:val="00B41840"/>
    <w:rsid w:val="00B66451"/>
    <w:rsid w:val="00B82E5E"/>
    <w:rsid w:val="00B84D75"/>
    <w:rsid w:val="00BB73B6"/>
    <w:rsid w:val="00BE45A4"/>
    <w:rsid w:val="00C00074"/>
    <w:rsid w:val="00C027AC"/>
    <w:rsid w:val="00C2134E"/>
    <w:rsid w:val="00C3635F"/>
    <w:rsid w:val="00C42643"/>
    <w:rsid w:val="00C56B00"/>
    <w:rsid w:val="00C65D16"/>
    <w:rsid w:val="00C663E0"/>
    <w:rsid w:val="00C74563"/>
    <w:rsid w:val="00C76DEE"/>
    <w:rsid w:val="00C81A30"/>
    <w:rsid w:val="00CA7280"/>
    <w:rsid w:val="00CA7623"/>
    <w:rsid w:val="00CB090D"/>
    <w:rsid w:val="00CC52CF"/>
    <w:rsid w:val="00CF147E"/>
    <w:rsid w:val="00CF775A"/>
    <w:rsid w:val="00D038AC"/>
    <w:rsid w:val="00D32214"/>
    <w:rsid w:val="00D352EF"/>
    <w:rsid w:val="00D4358E"/>
    <w:rsid w:val="00D4449E"/>
    <w:rsid w:val="00D52E83"/>
    <w:rsid w:val="00D7632B"/>
    <w:rsid w:val="00D840A6"/>
    <w:rsid w:val="00D941D8"/>
    <w:rsid w:val="00DA141C"/>
    <w:rsid w:val="00DA3CED"/>
    <w:rsid w:val="00DA4533"/>
    <w:rsid w:val="00DA4BF8"/>
    <w:rsid w:val="00DC6D0A"/>
    <w:rsid w:val="00E01712"/>
    <w:rsid w:val="00E05B10"/>
    <w:rsid w:val="00E06DFF"/>
    <w:rsid w:val="00E07653"/>
    <w:rsid w:val="00E26A22"/>
    <w:rsid w:val="00E520CF"/>
    <w:rsid w:val="00E56BE4"/>
    <w:rsid w:val="00E647DE"/>
    <w:rsid w:val="00E64982"/>
    <w:rsid w:val="00E808BD"/>
    <w:rsid w:val="00EB41B2"/>
    <w:rsid w:val="00EC6296"/>
    <w:rsid w:val="00ED2EB3"/>
    <w:rsid w:val="00ED3CBB"/>
    <w:rsid w:val="00EE6FE8"/>
    <w:rsid w:val="00EE78E1"/>
    <w:rsid w:val="00F1424B"/>
    <w:rsid w:val="00F14640"/>
    <w:rsid w:val="00F14FDB"/>
    <w:rsid w:val="00F2571A"/>
    <w:rsid w:val="00F30C57"/>
    <w:rsid w:val="00F339D6"/>
    <w:rsid w:val="00F34311"/>
    <w:rsid w:val="00F35349"/>
    <w:rsid w:val="00F45185"/>
    <w:rsid w:val="00F665EA"/>
    <w:rsid w:val="00F7043B"/>
    <w:rsid w:val="00F80AFD"/>
    <w:rsid w:val="00F916F2"/>
    <w:rsid w:val="00FA118C"/>
    <w:rsid w:val="00FB20FF"/>
    <w:rsid w:val="00FC0EDD"/>
    <w:rsid w:val="00FC4749"/>
    <w:rsid w:val="00FC592D"/>
    <w:rsid w:val="00FD2211"/>
    <w:rsid w:val="00FD6B9F"/>
    <w:rsid w:val="00FE0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AA1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49"/>
    <w:pPr>
      <w:spacing w:before="60" w:after="60"/>
      <w:ind w:firstLine="709"/>
      <w:jc w:val="both"/>
    </w:pPr>
    <w:rPr>
      <w:rFonts w:ascii="Arial" w:hAnsi="Arial"/>
    </w:rPr>
  </w:style>
  <w:style w:type="paragraph" w:styleId="Ttulo1">
    <w:name w:val="heading 1"/>
    <w:aliases w:val="Titre§,1,Box Header,Roman 14 B Heading"/>
    <w:next w:val="Normal"/>
    <w:qFormat/>
    <w:rsid w:val="00F35349"/>
    <w:pPr>
      <w:keepNext/>
      <w:numPr>
        <w:numId w:val="5"/>
      </w:numPr>
      <w:tabs>
        <w:tab w:val="left" w:pos="709"/>
      </w:tabs>
      <w:spacing w:before="360" w:after="240"/>
      <w:outlineLvl w:val="0"/>
    </w:pPr>
    <w:rPr>
      <w:rFonts w:ascii="Arial" w:hAnsi="Arial"/>
      <w:b/>
      <w:caps/>
      <w:noProof/>
      <w:sz w:val="24"/>
    </w:rPr>
  </w:style>
  <w:style w:type="paragraph" w:styleId="Ttulo2">
    <w:name w:val="heading 2"/>
    <w:next w:val="Normal"/>
    <w:qFormat/>
    <w:rsid w:val="00F35349"/>
    <w:pPr>
      <w:keepNext/>
      <w:numPr>
        <w:ilvl w:val="1"/>
        <w:numId w:val="5"/>
      </w:numPr>
      <w:tabs>
        <w:tab w:val="clear" w:pos="576"/>
        <w:tab w:val="left" w:pos="709"/>
      </w:tabs>
      <w:spacing w:before="240" w:after="120"/>
      <w:ind w:left="709" w:hanging="709"/>
      <w:outlineLvl w:val="1"/>
    </w:pPr>
    <w:rPr>
      <w:rFonts w:ascii="Arial" w:hAnsi="Arial"/>
      <w:b/>
      <w:noProof/>
      <w:sz w:val="22"/>
    </w:rPr>
  </w:style>
  <w:style w:type="paragraph" w:styleId="Ttulo3">
    <w:name w:val="heading 3"/>
    <w:aliases w:val="Header Nivel 3,H3,h3,h31,TextProp,3,Bold Head,bh,Heading 14"/>
    <w:next w:val="Normal"/>
    <w:qFormat/>
    <w:rsid w:val="00F35349"/>
    <w:pPr>
      <w:keepNext/>
      <w:numPr>
        <w:ilvl w:val="2"/>
        <w:numId w:val="5"/>
      </w:numPr>
      <w:tabs>
        <w:tab w:val="clear" w:pos="720"/>
        <w:tab w:val="left" w:pos="709"/>
        <w:tab w:val="left" w:pos="1418"/>
      </w:tabs>
      <w:spacing w:before="240" w:after="120"/>
      <w:ind w:left="709" w:hanging="709"/>
      <w:jc w:val="both"/>
      <w:outlineLvl w:val="2"/>
    </w:pPr>
    <w:rPr>
      <w:rFonts w:ascii="Arial" w:hAnsi="Arial"/>
      <w:b/>
      <w:noProof/>
      <w:sz w:val="22"/>
    </w:rPr>
  </w:style>
  <w:style w:type="paragraph" w:styleId="Ttulo4">
    <w:name w:val="heading 4"/>
    <w:next w:val="Normal"/>
    <w:qFormat/>
    <w:rsid w:val="00F35349"/>
    <w:pPr>
      <w:keepNext/>
      <w:numPr>
        <w:ilvl w:val="3"/>
        <w:numId w:val="5"/>
      </w:numPr>
      <w:tabs>
        <w:tab w:val="clear" w:pos="864"/>
        <w:tab w:val="left" w:pos="709"/>
        <w:tab w:val="left" w:pos="1701"/>
      </w:tabs>
      <w:spacing w:before="240" w:after="120"/>
      <w:ind w:left="0" w:firstLine="0"/>
      <w:jc w:val="both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next w:val="Normal"/>
    <w:qFormat/>
    <w:rsid w:val="00F35349"/>
    <w:pPr>
      <w:numPr>
        <w:ilvl w:val="4"/>
        <w:numId w:val="5"/>
      </w:numPr>
      <w:spacing w:before="240" w:after="120"/>
      <w:jc w:val="both"/>
      <w:outlineLvl w:val="4"/>
    </w:pPr>
    <w:rPr>
      <w:rFonts w:ascii="Arial" w:hAnsi="Arial"/>
      <w:b/>
      <w:noProof/>
      <w:sz w:val="22"/>
    </w:rPr>
  </w:style>
  <w:style w:type="paragraph" w:styleId="Ttulo6">
    <w:name w:val="heading 6"/>
    <w:next w:val="Normal"/>
    <w:qFormat/>
    <w:rsid w:val="00F35349"/>
    <w:pPr>
      <w:numPr>
        <w:ilvl w:val="5"/>
        <w:numId w:val="5"/>
      </w:numPr>
      <w:spacing w:before="240" w:after="120"/>
      <w:jc w:val="both"/>
      <w:outlineLvl w:val="5"/>
    </w:pPr>
    <w:rPr>
      <w:rFonts w:ascii="Arial" w:hAnsi="Arial"/>
      <w:b/>
      <w:noProof/>
      <w:sz w:val="22"/>
    </w:rPr>
  </w:style>
  <w:style w:type="paragraph" w:styleId="Ttulo7">
    <w:name w:val="heading 7"/>
    <w:next w:val="Normal"/>
    <w:qFormat/>
    <w:rsid w:val="00F35349"/>
    <w:pPr>
      <w:numPr>
        <w:ilvl w:val="6"/>
        <w:numId w:val="5"/>
      </w:numPr>
      <w:spacing w:before="240" w:after="120"/>
      <w:jc w:val="both"/>
      <w:outlineLvl w:val="6"/>
    </w:pPr>
    <w:rPr>
      <w:rFonts w:ascii="Arial" w:hAnsi="Arial"/>
      <w:b/>
      <w:noProof/>
      <w:sz w:val="22"/>
    </w:rPr>
  </w:style>
  <w:style w:type="paragraph" w:styleId="Ttulo8">
    <w:name w:val="heading 8"/>
    <w:next w:val="Normal"/>
    <w:qFormat/>
    <w:rsid w:val="00F35349"/>
    <w:pPr>
      <w:numPr>
        <w:ilvl w:val="7"/>
        <w:numId w:val="5"/>
      </w:numPr>
      <w:spacing w:before="240" w:after="120"/>
      <w:jc w:val="both"/>
      <w:outlineLvl w:val="7"/>
    </w:pPr>
    <w:rPr>
      <w:rFonts w:ascii="Arial" w:hAnsi="Arial"/>
      <w:b/>
      <w:noProof/>
      <w:sz w:val="22"/>
    </w:rPr>
  </w:style>
  <w:style w:type="paragraph" w:styleId="Ttulo9">
    <w:name w:val="heading 9"/>
    <w:aliases w:val="naoindice"/>
    <w:next w:val="Normal"/>
    <w:qFormat/>
    <w:rsid w:val="00F35349"/>
    <w:pPr>
      <w:numPr>
        <w:ilvl w:val="8"/>
        <w:numId w:val="5"/>
      </w:numPr>
      <w:spacing w:before="240" w:after="120"/>
      <w:jc w:val="both"/>
      <w:outlineLvl w:val="8"/>
    </w:pPr>
    <w:rPr>
      <w:rFonts w:ascii="Arial" w:hAnsi="Arial"/>
      <w:b/>
      <w:noProof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umo">
    <w:name w:val="Insumo"/>
    <w:basedOn w:val="Normal"/>
    <w:autoRedefine/>
    <w:rsid w:val="00F35349"/>
    <w:pPr>
      <w:ind w:left="426" w:hanging="1"/>
    </w:pPr>
  </w:style>
  <w:style w:type="paragraph" w:styleId="Lista">
    <w:name w:val="List"/>
    <w:basedOn w:val="Normal"/>
    <w:rsid w:val="00F35349"/>
    <w:pPr>
      <w:numPr>
        <w:numId w:val="10"/>
      </w:numPr>
      <w:tabs>
        <w:tab w:val="clear" w:pos="360"/>
        <w:tab w:val="num" w:pos="709"/>
      </w:tabs>
      <w:ind w:left="709" w:hanging="709"/>
    </w:pPr>
    <w:rPr>
      <w:snapToGrid w:val="0"/>
      <w:color w:val="000000"/>
    </w:rPr>
  </w:style>
  <w:style w:type="paragraph" w:customStyle="1" w:styleId="Listaabc">
    <w:name w:val="Listaabc"/>
    <w:basedOn w:val="Lista"/>
    <w:rsid w:val="00F35349"/>
    <w:pPr>
      <w:numPr>
        <w:numId w:val="12"/>
      </w:numPr>
      <w:tabs>
        <w:tab w:val="clear" w:pos="360"/>
        <w:tab w:val="left" w:pos="709"/>
        <w:tab w:val="left" w:pos="1021"/>
      </w:tabs>
      <w:ind w:left="1021" w:hanging="312"/>
    </w:pPr>
  </w:style>
  <w:style w:type="paragraph" w:customStyle="1" w:styleId="Listabul">
    <w:name w:val="Listabul"/>
    <w:basedOn w:val="Lista"/>
    <w:rsid w:val="00F35349"/>
    <w:pPr>
      <w:numPr>
        <w:numId w:val="11"/>
      </w:numPr>
      <w:tabs>
        <w:tab w:val="clear" w:pos="1069"/>
        <w:tab w:val="left" w:pos="1021"/>
      </w:tabs>
      <w:spacing w:after="0"/>
    </w:pPr>
  </w:style>
  <w:style w:type="paragraph" w:styleId="Textoembloco">
    <w:name w:val="Block Text"/>
    <w:basedOn w:val="Normal"/>
    <w:rsid w:val="00F35349"/>
    <w:pPr>
      <w:numPr>
        <w:numId w:val="13"/>
      </w:numPr>
      <w:ind w:right="360"/>
    </w:pPr>
    <w:rPr>
      <w:rFonts w:ascii="Times New Roman" w:hAnsi="Times New Roman"/>
      <w:snapToGrid w:val="0"/>
      <w:color w:val="000000"/>
      <w:sz w:val="24"/>
    </w:rPr>
  </w:style>
  <w:style w:type="paragraph" w:styleId="Cabealho">
    <w:name w:val="header"/>
    <w:basedOn w:val="Normal"/>
    <w:rsid w:val="00F35349"/>
    <w:pPr>
      <w:tabs>
        <w:tab w:val="center" w:pos="4419"/>
        <w:tab w:val="right" w:pos="8838"/>
      </w:tabs>
      <w:spacing w:before="160" w:after="160"/>
      <w:ind w:firstLine="0"/>
      <w:jc w:val="center"/>
    </w:pPr>
    <w:rPr>
      <w:noProof/>
    </w:rPr>
  </w:style>
  <w:style w:type="paragraph" w:styleId="Sumrio1">
    <w:name w:val="toc 1"/>
    <w:basedOn w:val="Normal"/>
    <w:next w:val="Normal"/>
    <w:uiPriority w:val="39"/>
    <w:rsid w:val="00F35349"/>
    <w:pPr>
      <w:tabs>
        <w:tab w:val="left" w:pos="709"/>
        <w:tab w:val="right" w:leader="dot" w:pos="8888"/>
      </w:tabs>
      <w:spacing w:before="120" w:after="120"/>
      <w:ind w:firstLine="0"/>
    </w:pPr>
    <w:rPr>
      <w:caps/>
      <w:noProof/>
      <w:sz w:val="22"/>
    </w:rPr>
  </w:style>
  <w:style w:type="paragraph" w:styleId="Sumrio2">
    <w:name w:val="toc 2"/>
    <w:basedOn w:val="Normal"/>
    <w:next w:val="Normal"/>
    <w:uiPriority w:val="39"/>
    <w:rsid w:val="00F35349"/>
    <w:pPr>
      <w:tabs>
        <w:tab w:val="left" w:pos="1560"/>
        <w:tab w:val="right" w:leader="dot" w:pos="8888"/>
      </w:tabs>
      <w:ind w:left="1418" w:hanging="709"/>
    </w:pPr>
    <w:rPr>
      <w:noProof/>
    </w:rPr>
  </w:style>
  <w:style w:type="paragraph" w:styleId="Sumrio3">
    <w:name w:val="toc 3"/>
    <w:basedOn w:val="Normal"/>
    <w:next w:val="Normal"/>
    <w:uiPriority w:val="39"/>
    <w:rsid w:val="00F35349"/>
    <w:pPr>
      <w:tabs>
        <w:tab w:val="left" w:pos="2410"/>
        <w:tab w:val="right" w:leader="dot" w:pos="8888"/>
      </w:tabs>
      <w:ind w:left="2269" w:hanging="851"/>
    </w:pPr>
    <w:rPr>
      <w:noProof/>
    </w:rPr>
  </w:style>
  <w:style w:type="paragraph" w:styleId="Corpodetexto3">
    <w:name w:val="Body Text 3"/>
    <w:basedOn w:val="Normal"/>
    <w:rsid w:val="00F35349"/>
    <w:pPr>
      <w:keepNext/>
      <w:suppressAutoHyphens/>
    </w:pPr>
    <w:rPr>
      <w:snapToGrid w:val="0"/>
      <w:color w:val="000000"/>
    </w:rPr>
  </w:style>
  <w:style w:type="paragraph" w:styleId="Textodenotaderodap">
    <w:name w:val="footnote text"/>
    <w:basedOn w:val="Normal"/>
    <w:semiHidden/>
    <w:rsid w:val="00F35349"/>
    <w:pPr>
      <w:suppressAutoHyphens/>
    </w:pPr>
    <w:rPr>
      <w:snapToGrid w:val="0"/>
      <w:color w:val="000000"/>
    </w:rPr>
  </w:style>
  <w:style w:type="paragraph" w:styleId="Corpodetexto">
    <w:name w:val="Body Text"/>
    <w:basedOn w:val="Normal"/>
    <w:rsid w:val="00F35349"/>
  </w:style>
  <w:style w:type="paragraph" w:customStyle="1" w:styleId="Itemdelista">
    <w:name w:val="Item de lista"/>
    <w:basedOn w:val="Normal"/>
    <w:rsid w:val="00F35349"/>
    <w:pPr>
      <w:numPr>
        <w:numId w:val="9"/>
      </w:numPr>
    </w:pPr>
    <w:rPr>
      <w:snapToGrid w:val="0"/>
      <w:color w:val="000000"/>
    </w:rPr>
  </w:style>
  <w:style w:type="paragraph" w:styleId="Recuodecorpodetexto2">
    <w:name w:val="Body Text Indent 2"/>
    <w:basedOn w:val="Normal"/>
    <w:rsid w:val="00F35349"/>
    <w:pPr>
      <w:ind w:left="1416"/>
    </w:pPr>
    <w:rPr>
      <w:rFonts w:ascii="AvantGarde" w:hAnsi="AvantGarde"/>
      <w:snapToGrid w:val="0"/>
      <w:color w:val="000000"/>
    </w:rPr>
  </w:style>
  <w:style w:type="paragraph" w:styleId="Recuodecorpodetexto3">
    <w:name w:val="Body Text Indent 3"/>
    <w:basedOn w:val="Normal"/>
    <w:rsid w:val="00F35349"/>
    <w:pPr>
      <w:ind w:left="1416"/>
      <w:jc w:val="left"/>
    </w:pPr>
    <w:rPr>
      <w:rFonts w:ascii="AvantGarde" w:hAnsi="AvantGarde"/>
      <w:snapToGrid w:val="0"/>
      <w:color w:val="000000"/>
    </w:rPr>
  </w:style>
  <w:style w:type="paragraph" w:styleId="Rodap">
    <w:name w:val="footer"/>
    <w:basedOn w:val="Normal"/>
    <w:rsid w:val="00F3534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35349"/>
  </w:style>
  <w:style w:type="paragraph" w:styleId="Corpodetexto2">
    <w:name w:val="Body Text 2"/>
    <w:basedOn w:val="Normal"/>
    <w:rsid w:val="00F35349"/>
    <w:pPr>
      <w:jc w:val="left"/>
    </w:pPr>
  </w:style>
  <w:style w:type="paragraph" w:styleId="MapadoDocumento">
    <w:name w:val="Document Map"/>
    <w:basedOn w:val="Normal"/>
    <w:semiHidden/>
    <w:rsid w:val="00F35349"/>
    <w:pPr>
      <w:shd w:val="clear" w:color="auto" w:fill="000080"/>
    </w:pPr>
    <w:rPr>
      <w:rFonts w:ascii="Tahoma" w:hAnsi="Tahoma"/>
    </w:rPr>
  </w:style>
  <w:style w:type="paragraph" w:customStyle="1" w:styleId="campo4">
    <w:name w:val="campo4"/>
    <w:basedOn w:val="campo3"/>
    <w:next w:val="Normal"/>
    <w:rsid w:val="00F35349"/>
  </w:style>
  <w:style w:type="paragraph" w:customStyle="1" w:styleId="est1">
    <w:name w:val="est1"/>
    <w:basedOn w:val="Ttulo1"/>
    <w:next w:val="Normal"/>
    <w:rsid w:val="00F35349"/>
    <w:pPr>
      <w:numPr>
        <w:numId w:val="0"/>
      </w:numPr>
      <w:ind w:left="709" w:hanging="709"/>
    </w:pPr>
  </w:style>
  <w:style w:type="paragraph" w:customStyle="1" w:styleId="est2">
    <w:name w:val="est2"/>
    <w:basedOn w:val="Ttulo2"/>
    <w:next w:val="Normal"/>
    <w:rsid w:val="00F35349"/>
    <w:pPr>
      <w:numPr>
        <w:numId w:val="7"/>
      </w:numPr>
    </w:pPr>
  </w:style>
  <w:style w:type="paragraph" w:customStyle="1" w:styleId="est3">
    <w:name w:val="est3"/>
    <w:basedOn w:val="Ttulo3"/>
    <w:next w:val="Normal"/>
    <w:rsid w:val="00F35349"/>
    <w:pPr>
      <w:numPr>
        <w:ilvl w:val="0"/>
        <w:numId w:val="0"/>
      </w:numPr>
      <w:ind w:left="709" w:hanging="709"/>
    </w:pPr>
  </w:style>
  <w:style w:type="paragraph" w:styleId="Ttulo">
    <w:name w:val="Title"/>
    <w:basedOn w:val="Normal"/>
    <w:next w:val="Normal"/>
    <w:qFormat/>
    <w:rsid w:val="00F35349"/>
    <w:pPr>
      <w:spacing w:before="360" w:after="240"/>
      <w:ind w:firstLine="0"/>
      <w:jc w:val="center"/>
      <w:outlineLvl w:val="0"/>
    </w:pPr>
    <w:rPr>
      <w:b/>
      <w:caps/>
      <w:kern w:val="28"/>
      <w:sz w:val="24"/>
    </w:rPr>
  </w:style>
  <w:style w:type="paragraph" w:styleId="Sumrio4">
    <w:name w:val="toc 4"/>
    <w:basedOn w:val="Normal"/>
    <w:next w:val="Normal"/>
    <w:semiHidden/>
    <w:rsid w:val="00F35349"/>
    <w:pPr>
      <w:tabs>
        <w:tab w:val="left" w:pos="3261"/>
        <w:tab w:val="right" w:leader="dot" w:pos="8888"/>
      </w:tabs>
      <w:ind w:left="3260" w:hanging="992"/>
    </w:pPr>
    <w:rPr>
      <w:noProof/>
    </w:rPr>
  </w:style>
  <w:style w:type="paragraph" w:styleId="Sumrio5">
    <w:name w:val="toc 5"/>
    <w:basedOn w:val="Normal"/>
    <w:next w:val="Normal"/>
    <w:semiHidden/>
    <w:rsid w:val="00F35349"/>
    <w:pPr>
      <w:ind w:left="960"/>
    </w:pPr>
  </w:style>
  <w:style w:type="paragraph" w:styleId="Legenda">
    <w:name w:val="caption"/>
    <w:basedOn w:val="Normal"/>
    <w:next w:val="Normal"/>
    <w:qFormat/>
    <w:rsid w:val="00F35349"/>
    <w:pPr>
      <w:spacing w:before="120" w:after="120"/>
      <w:ind w:firstLine="0"/>
      <w:jc w:val="center"/>
    </w:pPr>
    <w:rPr>
      <w:b/>
    </w:rPr>
  </w:style>
  <w:style w:type="paragraph" w:customStyle="1" w:styleId="campo1">
    <w:name w:val="campo1"/>
    <w:next w:val="Normal"/>
    <w:rsid w:val="00F35349"/>
    <w:pPr>
      <w:spacing w:after="60"/>
      <w:jc w:val="center"/>
    </w:pPr>
    <w:rPr>
      <w:rFonts w:ascii="Arial" w:hAnsi="Arial"/>
      <w:b/>
      <w:caps/>
      <w:noProof/>
      <w:sz w:val="36"/>
    </w:rPr>
  </w:style>
  <w:style w:type="paragraph" w:customStyle="1" w:styleId="campo2">
    <w:name w:val="campo2"/>
    <w:next w:val="Normal"/>
    <w:rsid w:val="00F35349"/>
    <w:pPr>
      <w:spacing w:after="60"/>
      <w:jc w:val="center"/>
    </w:pPr>
    <w:rPr>
      <w:rFonts w:ascii="Arial" w:hAnsi="Arial"/>
      <w:b/>
      <w:noProof/>
      <w:sz w:val="28"/>
    </w:rPr>
  </w:style>
  <w:style w:type="paragraph" w:customStyle="1" w:styleId="campo3">
    <w:name w:val="campo3"/>
    <w:basedOn w:val="campo2"/>
    <w:next w:val="Normal"/>
    <w:rsid w:val="00F35349"/>
  </w:style>
  <w:style w:type="paragraph" w:customStyle="1" w:styleId="campo5">
    <w:name w:val="campo5"/>
    <w:basedOn w:val="campo4"/>
    <w:next w:val="Normal"/>
    <w:rsid w:val="00F35349"/>
  </w:style>
  <w:style w:type="paragraph" w:customStyle="1" w:styleId="Contedo">
    <w:name w:val="Conteúdo"/>
    <w:next w:val="Normal"/>
    <w:rsid w:val="00F35349"/>
    <w:pPr>
      <w:spacing w:before="240" w:after="480"/>
      <w:jc w:val="both"/>
    </w:pPr>
    <w:rPr>
      <w:rFonts w:ascii="Arial" w:hAnsi="Arial"/>
      <w:b/>
      <w:noProof/>
      <w:sz w:val="28"/>
    </w:rPr>
  </w:style>
  <w:style w:type="paragraph" w:customStyle="1" w:styleId="logoprojeto">
    <w:name w:val="logo projeto"/>
    <w:next w:val="Normal"/>
    <w:rsid w:val="00F35349"/>
    <w:pPr>
      <w:jc w:val="center"/>
    </w:pPr>
    <w:rPr>
      <w:rFonts w:ascii="Arial" w:hAnsi="Arial"/>
      <w:b/>
      <w:noProof/>
      <w:sz w:val="24"/>
    </w:rPr>
  </w:style>
  <w:style w:type="paragraph" w:styleId="Sumrio6">
    <w:name w:val="toc 6"/>
    <w:basedOn w:val="Normal"/>
    <w:next w:val="Normal"/>
    <w:semiHidden/>
    <w:rsid w:val="00F35349"/>
    <w:pPr>
      <w:ind w:left="1000"/>
    </w:pPr>
  </w:style>
  <w:style w:type="paragraph" w:styleId="Sumrio7">
    <w:name w:val="toc 7"/>
    <w:basedOn w:val="Normal"/>
    <w:next w:val="Normal"/>
    <w:semiHidden/>
    <w:rsid w:val="00F35349"/>
    <w:pPr>
      <w:ind w:left="1200"/>
    </w:pPr>
  </w:style>
  <w:style w:type="paragraph" w:styleId="Sumrio8">
    <w:name w:val="toc 8"/>
    <w:basedOn w:val="Normal"/>
    <w:next w:val="Normal"/>
    <w:semiHidden/>
    <w:rsid w:val="00F35349"/>
    <w:pPr>
      <w:ind w:left="1400"/>
    </w:pPr>
  </w:style>
  <w:style w:type="paragraph" w:styleId="Sumrio9">
    <w:name w:val="toc 9"/>
    <w:basedOn w:val="Normal"/>
    <w:next w:val="Normal"/>
    <w:semiHidden/>
    <w:rsid w:val="00F35349"/>
    <w:pPr>
      <w:ind w:left="1600"/>
    </w:pPr>
  </w:style>
  <w:style w:type="character" w:styleId="Hyperlink">
    <w:name w:val="Hyperlink"/>
    <w:basedOn w:val="Fontepargpadro"/>
    <w:uiPriority w:val="99"/>
    <w:rsid w:val="00F35349"/>
    <w:rPr>
      <w:color w:val="0000FF"/>
      <w:u w:val="single"/>
    </w:rPr>
  </w:style>
  <w:style w:type="character" w:styleId="HiperlinkVisitado">
    <w:name w:val="FollowedHyperlink"/>
    <w:basedOn w:val="Fontepargpadro"/>
    <w:rsid w:val="00F35349"/>
    <w:rPr>
      <w:color w:val="800080"/>
      <w:u w:val="single"/>
    </w:rPr>
  </w:style>
  <w:style w:type="paragraph" w:styleId="Recuodecorpodetexto">
    <w:name w:val="Body Text Indent"/>
    <w:basedOn w:val="Normal"/>
    <w:rsid w:val="00F35349"/>
    <w:pPr>
      <w:tabs>
        <w:tab w:val="left" w:pos="7230"/>
      </w:tabs>
      <w:ind w:right="3" w:firstLine="567"/>
    </w:pPr>
  </w:style>
  <w:style w:type="paragraph" w:customStyle="1" w:styleId="Bullet1">
    <w:name w:val="Bullet 1"/>
    <w:basedOn w:val="Normal"/>
    <w:rsid w:val="00F35349"/>
    <w:pPr>
      <w:numPr>
        <w:numId w:val="2"/>
      </w:numPr>
      <w:spacing w:after="120"/>
    </w:pPr>
    <w:rPr>
      <w:sz w:val="24"/>
      <w:lang w:eastAsia="en-US"/>
    </w:rPr>
  </w:style>
  <w:style w:type="paragraph" w:customStyle="1" w:styleId="Bullet2">
    <w:name w:val="Bullet 2"/>
    <w:basedOn w:val="Normal"/>
    <w:rsid w:val="00F35349"/>
    <w:pPr>
      <w:numPr>
        <w:numId w:val="3"/>
      </w:numPr>
      <w:tabs>
        <w:tab w:val="left" w:pos="567"/>
      </w:tabs>
      <w:ind w:left="1135" w:hanging="284"/>
    </w:pPr>
    <w:rPr>
      <w:sz w:val="24"/>
      <w:lang w:eastAsia="en-US"/>
    </w:rPr>
  </w:style>
  <w:style w:type="paragraph" w:customStyle="1" w:styleId="Bullet3">
    <w:name w:val="Bullet 3"/>
    <w:basedOn w:val="Normal"/>
    <w:rsid w:val="00F35349"/>
    <w:pPr>
      <w:numPr>
        <w:numId w:val="4"/>
      </w:numPr>
      <w:tabs>
        <w:tab w:val="left" w:pos="567"/>
      </w:tabs>
      <w:ind w:left="1702" w:hanging="284"/>
    </w:pPr>
    <w:rPr>
      <w:sz w:val="24"/>
      <w:lang w:eastAsia="en-US"/>
    </w:rPr>
  </w:style>
  <w:style w:type="paragraph" w:customStyle="1" w:styleId="Espaocapa">
    <w:name w:val="Espaço_capa"/>
    <w:basedOn w:val="Normal"/>
    <w:rsid w:val="00F35349"/>
    <w:pPr>
      <w:spacing w:before="120" w:after="120"/>
      <w:ind w:firstLine="0"/>
      <w:jc w:val="center"/>
    </w:pPr>
    <w:rPr>
      <w:sz w:val="36"/>
    </w:rPr>
  </w:style>
  <w:style w:type="paragraph" w:customStyle="1" w:styleId="Listatabela">
    <w:name w:val="Lista tabela"/>
    <w:basedOn w:val="Listabul"/>
    <w:rsid w:val="00F35349"/>
    <w:pPr>
      <w:numPr>
        <w:numId w:val="20"/>
      </w:numPr>
      <w:spacing w:after="60"/>
    </w:pPr>
  </w:style>
  <w:style w:type="character" w:customStyle="1" w:styleId="pointsmall">
    <w:name w:val="point_small"/>
    <w:basedOn w:val="Fontepargpadro"/>
    <w:rsid w:val="00F35349"/>
  </w:style>
  <w:style w:type="character" w:styleId="Refdecomentrio">
    <w:name w:val="annotation reference"/>
    <w:basedOn w:val="Fontepargpadro"/>
    <w:semiHidden/>
    <w:rsid w:val="00F35349"/>
    <w:rPr>
      <w:sz w:val="16"/>
      <w:szCs w:val="16"/>
    </w:rPr>
  </w:style>
  <w:style w:type="character" w:styleId="Refdenotaderodap">
    <w:name w:val="footnote reference"/>
    <w:basedOn w:val="Fontepargpadro"/>
    <w:semiHidden/>
    <w:rsid w:val="00F35349"/>
    <w:rPr>
      <w:vertAlign w:val="superscript"/>
    </w:rPr>
  </w:style>
  <w:style w:type="paragraph" w:styleId="Textodecomentrio">
    <w:name w:val="annotation text"/>
    <w:basedOn w:val="Normal"/>
    <w:semiHidden/>
    <w:rsid w:val="00F35349"/>
  </w:style>
  <w:style w:type="paragraph" w:customStyle="1" w:styleId="Textotabela">
    <w:name w:val="Texto tabela"/>
    <w:basedOn w:val="Normal"/>
    <w:rsid w:val="00F35349"/>
    <w:pPr>
      <w:ind w:firstLine="0"/>
    </w:pPr>
  </w:style>
  <w:style w:type="paragraph" w:customStyle="1" w:styleId="Textotabela-ttulos">
    <w:name w:val="Texto tabela - títulos"/>
    <w:basedOn w:val="Textotabela"/>
    <w:rsid w:val="00F35349"/>
    <w:rPr>
      <w:b/>
      <w:sz w:val="24"/>
    </w:rPr>
  </w:style>
  <w:style w:type="paragraph" w:customStyle="1" w:styleId="Textotabela-negrito">
    <w:name w:val="Texto tabela - negrito"/>
    <w:basedOn w:val="Textotabela-ttulos"/>
    <w:rsid w:val="00F35349"/>
    <w:rPr>
      <w:sz w:val="20"/>
    </w:rPr>
  </w:style>
  <w:style w:type="paragraph" w:customStyle="1" w:styleId="Verbete">
    <w:name w:val="Verbete"/>
    <w:basedOn w:val="Corpodetexto"/>
    <w:rsid w:val="00F35349"/>
    <w:pPr>
      <w:keepNext/>
      <w:spacing w:before="120" w:after="120"/>
      <w:ind w:left="1134" w:hanging="1134"/>
    </w:pPr>
    <w:rPr>
      <w:b/>
      <w:sz w:val="24"/>
      <w:lang w:val="en-US" w:eastAsia="en-US"/>
    </w:rPr>
  </w:style>
  <w:style w:type="paragraph" w:customStyle="1" w:styleId="CabecalhoTabela">
    <w:name w:val="CabecalhoTabela"/>
    <w:basedOn w:val="Cabealho"/>
    <w:rsid w:val="00F35349"/>
    <w:rPr>
      <w:b/>
    </w:rPr>
  </w:style>
  <w:style w:type="paragraph" w:customStyle="1" w:styleId="infoblue">
    <w:name w:val="infoblue"/>
    <w:basedOn w:val="Normal"/>
    <w:rsid w:val="00F35349"/>
    <w:pPr>
      <w:spacing w:before="0" w:after="120" w:line="240" w:lineRule="atLeast"/>
      <w:ind w:left="720" w:firstLine="0"/>
      <w:jc w:val="left"/>
    </w:pPr>
    <w:rPr>
      <w:rFonts w:ascii="Times New Roman" w:eastAsia="Arial Unicode MS" w:hAnsi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3045B7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609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09B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51247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5124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e">
    <w:name w:val="Emphasis"/>
    <w:basedOn w:val="Fontepargpadro"/>
    <w:qFormat/>
    <w:rsid w:val="001C2B8B"/>
    <w:rPr>
      <w:i/>
      <w:iCs/>
    </w:rPr>
  </w:style>
  <w:style w:type="character" w:styleId="Forte">
    <w:name w:val="Strong"/>
    <w:basedOn w:val="Fontepargpadro"/>
    <w:qFormat/>
    <w:rsid w:val="001C2B8B"/>
    <w:rPr>
      <w:b/>
      <w:bCs/>
    </w:rPr>
  </w:style>
  <w:style w:type="paragraph" w:styleId="NormalWeb">
    <w:name w:val="Normal (Web)"/>
    <w:basedOn w:val="Normal"/>
    <w:uiPriority w:val="99"/>
    <w:unhideWhenUsed/>
    <w:rsid w:val="00F7043B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49"/>
    <w:pPr>
      <w:spacing w:before="60" w:after="60"/>
      <w:ind w:firstLine="709"/>
      <w:jc w:val="both"/>
    </w:pPr>
    <w:rPr>
      <w:rFonts w:ascii="Arial" w:hAnsi="Arial"/>
    </w:rPr>
  </w:style>
  <w:style w:type="paragraph" w:styleId="Ttulo1">
    <w:name w:val="heading 1"/>
    <w:aliases w:val="Titre§,1,Box Header,Roman 14 B Heading"/>
    <w:next w:val="Normal"/>
    <w:qFormat/>
    <w:rsid w:val="00F35349"/>
    <w:pPr>
      <w:keepNext/>
      <w:numPr>
        <w:numId w:val="5"/>
      </w:numPr>
      <w:tabs>
        <w:tab w:val="left" w:pos="709"/>
      </w:tabs>
      <w:spacing w:before="360" w:after="240"/>
      <w:outlineLvl w:val="0"/>
    </w:pPr>
    <w:rPr>
      <w:rFonts w:ascii="Arial" w:hAnsi="Arial"/>
      <w:b/>
      <w:caps/>
      <w:noProof/>
      <w:sz w:val="24"/>
    </w:rPr>
  </w:style>
  <w:style w:type="paragraph" w:styleId="Ttulo2">
    <w:name w:val="heading 2"/>
    <w:next w:val="Normal"/>
    <w:qFormat/>
    <w:rsid w:val="00F35349"/>
    <w:pPr>
      <w:keepNext/>
      <w:numPr>
        <w:ilvl w:val="1"/>
        <w:numId w:val="5"/>
      </w:numPr>
      <w:tabs>
        <w:tab w:val="clear" w:pos="576"/>
        <w:tab w:val="left" w:pos="709"/>
      </w:tabs>
      <w:spacing w:before="240" w:after="120"/>
      <w:ind w:left="709" w:hanging="709"/>
      <w:outlineLvl w:val="1"/>
    </w:pPr>
    <w:rPr>
      <w:rFonts w:ascii="Arial" w:hAnsi="Arial"/>
      <w:b/>
      <w:noProof/>
      <w:sz w:val="22"/>
    </w:rPr>
  </w:style>
  <w:style w:type="paragraph" w:styleId="Ttulo3">
    <w:name w:val="heading 3"/>
    <w:aliases w:val="Header Nivel 3,H3,h3,h31,TextProp,3,Bold Head,bh,Heading 14"/>
    <w:next w:val="Normal"/>
    <w:qFormat/>
    <w:rsid w:val="00F35349"/>
    <w:pPr>
      <w:keepNext/>
      <w:numPr>
        <w:ilvl w:val="2"/>
        <w:numId w:val="5"/>
      </w:numPr>
      <w:tabs>
        <w:tab w:val="clear" w:pos="720"/>
        <w:tab w:val="left" w:pos="709"/>
        <w:tab w:val="left" w:pos="1418"/>
      </w:tabs>
      <w:spacing w:before="240" w:after="120"/>
      <w:ind w:left="709" w:hanging="709"/>
      <w:jc w:val="both"/>
      <w:outlineLvl w:val="2"/>
    </w:pPr>
    <w:rPr>
      <w:rFonts w:ascii="Arial" w:hAnsi="Arial"/>
      <w:b/>
      <w:noProof/>
      <w:sz w:val="22"/>
    </w:rPr>
  </w:style>
  <w:style w:type="paragraph" w:styleId="Ttulo4">
    <w:name w:val="heading 4"/>
    <w:next w:val="Normal"/>
    <w:qFormat/>
    <w:rsid w:val="00F35349"/>
    <w:pPr>
      <w:keepNext/>
      <w:numPr>
        <w:ilvl w:val="3"/>
        <w:numId w:val="5"/>
      </w:numPr>
      <w:tabs>
        <w:tab w:val="clear" w:pos="864"/>
        <w:tab w:val="left" w:pos="709"/>
        <w:tab w:val="left" w:pos="1701"/>
      </w:tabs>
      <w:spacing w:before="240" w:after="120"/>
      <w:ind w:left="0" w:firstLine="0"/>
      <w:jc w:val="both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next w:val="Normal"/>
    <w:qFormat/>
    <w:rsid w:val="00F35349"/>
    <w:pPr>
      <w:numPr>
        <w:ilvl w:val="4"/>
        <w:numId w:val="5"/>
      </w:numPr>
      <w:spacing w:before="240" w:after="120"/>
      <w:jc w:val="both"/>
      <w:outlineLvl w:val="4"/>
    </w:pPr>
    <w:rPr>
      <w:rFonts w:ascii="Arial" w:hAnsi="Arial"/>
      <w:b/>
      <w:noProof/>
      <w:sz w:val="22"/>
    </w:rPr>
  </w:style>
  <w:style w:type="paragraph" w:styleId="Ttulo6">
    <w:name w:val="heading 6"/>
    <w:next w:val="Normal"/>
    <w:qFormat/>
    <w:rsid w:val="00F35349"/>
    <w:pPr>
      <w:numPr>
        <w:ilvl w:val="5"/>
        <w:numId w:val="5"/>
      </w:numPr>
      <w:spacing w:before="240" w:after="120"/>
      <w:jc w:val="both"/>
      <w:outlineLvl w:val="5"/>
    </w:pPr>
    <w:rPr>
      <w:rFonts w:ascii="Arial" w:hAnsi="Arial"/>
      <w:b/>
      <w:noProof/>
      <w:sz w:val="22"/>
    </w:rPr>
  </w:style>
  <w:style w:type="paragraph" w:styleId="Ttulo7">
    <w:name w:val="heading 7"/>
    <w:next w:val="Normal"/>
    <w:qFormat/>
    <w:rsid w:val="00F35349"/>
    <w:pPr>
      <w:numPr>
        <w:ilvl w:val="6"/>
        <w:numId w:val="5"/>
      </w:numPr>
      <w:spacing w:before="240" w:after="120"/>
      <w:jc w:val="both"/>
      <w:outlineLvl w:val="6"/>
    </w:pPr>
    <w:rPr>
      <w:rFonts w:ascii="Arial" w:hAnsi="Arial"/>
      <w:b/>
      <w:noProof/>
      <w:sz w:val="22"/>
    </w:rPr>
  </w:style>
  <w:style w:type="paragraph" w:styleId="Ttulo8">
    <w:name w:val="heading 8"/>
    <w:next w:val="Normal"/>
    <w:qFormat/>
    <w:rsid w:val="00F35349"/>
    <w:pPr>
      <w:numPr>
        <w:ilvl w:val="7"/>
        <w:numId w:val="5"/>
      </w:numPr>
      <w:spacing w:before="240" w:after="120"/>
      <w:jc w:val="both"/>
      <w:outlineLvl w:val="7"/>
    </w:pPr>
    <w:rPr>
      <w:rFonts w:ascii="Arial" w:hAnsi="Arial"/>
      <w:b/>
      <w:noProof/>
      <w:sz w:val="22"/>
    </w:rPr>
  </w:style>
  <w:style w:type="paragraph" w:styleId="Ttulo9">
    <w:name w:val="heading 9"/>
    <w:aliases w:val="naoindice"/>
    <w:next w:val="Normal"/>
    <w:qFormat/>
    <w:rsid w:val="00F35349"/>
    <w:pPr>
      <w:numPr>
        <w:ilvl w:val="8"/>
        <w:numId w:val="5"/>
      </w:numPr>
      <w:spacing w:before="240" w:after="120"/>
      <w:jc w:val="both"/>
      <w:outlineLvl w:val="8"/>
    </w:pPr>
    <w:rPr>
      <w:rFonts w:ascii="Arial" w:hAnsi="Arial"/>
      <w:b/>
      <w:noProof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umo">
    <w:name w:val="Insumo"/>
    <w:basedOn w:val="Normal"/>
    <w:autoRedefine/>
    <w:rsid w:val="00F35349"/>
    <w:pPr>
      <w:ind w:left="426" w:hanging="1"/>
    </w:pPr>
  </w:style>
  <w:style w:type="paragraph" w:styleId="Lista">
    <w:name w:val="List"/>
    <w:basedOn w:val="Normal"/>
    <w:rsid w:val="00F35349"/>
    <w:pPr>
      <w:numPr>
        <w:numId w:val="10"/>
      </w:numPr>
      <w:tabs>
        <w:tab w:val="clear" w:pos="360"/>
        <w:tab w:val="num" w:pos="709"/>
      </w:tabs>
      <w:ind w:left="709" w:hanging="709"/>
    </w:pPr>
    <w:rPr>
      <w:snapToGrid w:val="0"/>
      <w:color w:val="000000"/>
    </w:rPr>
  </w:style>
  <w:style w:type="paragraph" w:customStyle="1" w:styleId="Listaabc">
    <w:name w:val="Listaabc"/>
    <w:basedOn w:val="Lista"/>
    <w:rsid w:val="00F35349"/>
    <w:pPr>
      <w:numPr>
        <w:numId w:val="12"/>
      </w:numPr>
      <w:tabs>
        <w:tab w:val="clear" w:pos="360"/>
        <w:tab w:val="left" w:pos="709"/>
        <w:tab w:val="left" w:pos="1021"/>
      </w:tabs>
      <w:ind w:left="1021" w:hanging="312"/>
    </w:pPr>
  </w:style>
  <w:style w:type="paragraph" w:customStyle="1" w:styleId="Listabul">
    <w:name w:val="Listabul"/>
    <w:basedOn w:val="Lista"/>
    <w:rsid w:val="00F35349"/>
    <w:pPr>
      <w:numPr>
        <w:numId w:val="11"/>
      </w:numPr>
      <w:tabs>
        <w:tab w:val="clear" w:pos="1069"/>
        <w:tab w:val="left" w:pos="1021"/>
      </w:tabs>
      <w:spacing w:after="0"/>
    </w:pPr>
  </w:style>
  <w:style w:type="paragraph" w:styleId="Textoembloco">
    <w:name w:val="Block Text"/>
    <w:basedOn w:val="Normal"/>
    <w:rsid w:val="00F35349"/>
    <w:pPr>
      <w:numPr>
        <w:numId w:val="13"/>
      </w:numPr>
      <w:ind w:right="360"/>
    </w:pPr>
    <w:rPr>
      <w:rFonts w:ascii="Times New Roman" w:hAnsi="Times New Roman"/>
      <w:snapToGrid w:val="0"/>
      <w:color w:val="000000"/>
      <w:sz w:val="24"/>
    </w:rPr>
  </w:style>
  <w:style w:type="paragraph" w:styleId="Cabealho">
    <w:name w:val="header"/>
    <w:basedOn w:val="Normal"/>
    <w:rsid w:val="00F35349"/>
    <w:pPr>
      <w:tabs>
        <w:tab w:val="center" w:pos="4419"/>
        <w:tab w:val="right" w:pos="8838"/>
      </w:tabs>
      <w:spacing w:before="160" w:after="160"/>
      <w:ind w:firstLine="0"/>
      <w:jc w:val="center"/>
    </w:pPr>
    <w:rPr>
      <w:noProof/>
    </w:rPr>
  </w:style>
  <w:style w:type="paragraph" w:styleId="Sumrio1">
    <w:name w:val="toc 1"/>
    <w:basedOn w:val="Normal"/>
    <w:next w:val="Normal"/>
    <w:uiPriority w:val="39"/>
    <w:rsid w:val="00F35349"/>
    <w:pPr>
      <w:tabs>
        <w:tab w:val="left" w:pos="709"/>
        <w:tab w:val="right" w:leader="dot" w:pos="8888"/>
      </w:tabs>
      <w:spacing w:before="120" w:after="120"/>
      <w:ind w:firstLine="0"/>
    </w:pPr>
    <w:rPr>
      <w:caps/>
      <w:noProof/>
      <w:sz w:val="22"/>
    </w:rPr>
  </w:style>
  <w:style w:type="paragraph" w:styleId="Sumrio2">
    <w:name w:val="toc 2"/>
    <w:basedOn w:val="Normal"/>
    <w:next w:val="Normal"/>
    <w:uiPriority w:val="39"/>
    <w:rsid w:val="00F35349"/>
    <w:pPr>
      <w:tabs>
        <w:tab w:val="left" w:pos="1560"/>
        <w:tab w:val="right" w:leader="dot" w:pos="8888"/>
      </w:tabs>
      <w:ind w:left="1418" w:hanging="709"/>
    </w:pPr>
    <w:rPr>
      <w:noProof/>
    </w:rPr>
  </w:style>
  <w:style w:type="paragraph" w:styleId="Sumrio3">
    <w:name w:val="toc 3"/>
    <w:basedOn w:val="Normal"/>
    <w:next w:val="Normal"/>
    <w:uiPriority w:val="39"/>
    <w:rsid w:val="00F35349"/>
    <w:pPr>
      <w:tabs>
        <w:tab w:val="left" w:pos="2410"/>
        <w:tab w:val="right" w:leader="dot" w:pos="8888"/>
      </w:tabs>
      <w:ind w:left="2269" w:hanging="851"/>
    </w:pPr>
    <w:rPr>
      <w:noProof/>
    </w:rPr>
  </w:style>
  <w:style w:type="paragraph" w:styleId="Corpodetexto3">
    <w:name w:val="Body Text 3"/>
    <w:basedOn w:val="Normal"/>
    <w:rsid w:val="00F35349"/>
    <w:pPr>
      <w:keepNext/>
      <w:suppressAutoHyphens/>
    </w:pPr>
    <w:rPr>
      <w:snapToGrid w:val="0"/>
      <w:color w:val="000000"/>
    </w:rPr>
  </w:style>
  <w:style w:type="paragraph" w:styleId="Textodenotaderodap">
    <w:name w:val="footnote text"/>
    <w:basedOn w:val="Normal"/>
    <w:semiHidden/>
    <w:rsid w:val="00F35349"/>
    <w:pPr>
      <w:suppressAutoHyphens/>
    </w:pPr>
    <w:rPr>
      <w:snapToGrid w:val="0"/>
      <w:color w:val="000000"/>
    </w:rPr>
  </w:style>
  <w:style w:type="paragraph" w:styleId="Corpodetexto">
    <w:name w:val="Body Text"/>
    <w:basedOn w:val="Normal"/>
    <w:rsid w:val="00F35349"/>
  </w:style>
  <w:style w:type="paragraph" w:customStyle="1" w:styleId="Itemdelista">
    <w:name w:val="Item de lista"/>
    <w:basedOn w:val="Normal"/>
    <w:rsid w:val="00F35349"/>
    <w:pPr>
      <w:numPr>
        <w:numId w:val="9"/>
      </w:numPr>
    </w:pPr>
    <w:rPr>
      <w:snapToGrid w:val="0"/>
      <w:color w:val="000000"/>
    </w:rPr>
  </w:style>
  <w:style w:type="paragraph" w:styleId="Recuodecorpodetexto2">
    <w:name w:val="Body Text Indent 2"/>
    <w:basedOn w:val="Normal"/>
    <w:rsid w:val="00F35349"/>
    <w:pPr>
      <w:ind w:left="1416"/>
    </w:pPr>
    <w:rPr>
      <w:rFonts w:ascii="AvantGarde" w:hAnsi="AvantGarde"/>
      <w:snapToGrid w:val="0"/>
      <w:color w:val="000000"/>
    </w:rPr>
  </w:style>
  <w:style w:type="paragraph" w:styleId="Recuodecorpodetexto3">
    <w:name w:val="Body Text Indent 3"/>
    <w:basedOn w:val="Normal"/>
    <w:rsid w:val="00F35349"/>
    <w:pPr>
      <w:ind w:left="1416"/>
      <w:jc w:val="left"/>
    </w:pPr>
    <w:rPr>
      <w:rFonts w:ascii="AvantGarde" w:hAnsi="AvantGarde"/>
      <w:snapToGrid w:val="0"/>
      <w:color w:val="000000"/>
    </w:rPr>
  </w:style>
  <w:style w:type="paragraph" w:styleId="Rodap">
    <w:name w:val="footer"/>
    <w:basedOn w:val="Normal"/>
    <w:rsid w:val="00F3534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35349"/>
  </w:style>
  <w:style w:type="paragraph" w:styleId="Corpodetexto2">
    <w:name w:val="Body Text 2"/>
    <w:basedOn w:val="Normal"/>
    <w:rsid w:val="00F35349"/>
    <w:pPr>
      <w:jc w:val="left"/>
    </w:pPr>
  </w:style>
  <w:style w:type="paragraph" w:styleId="MapadoDocumento">
    <w:name w:val="Document Map"/>
    <w:basedOn w:val="Normal"/>
    <w:semiHidden/>
    <w:rsid w:val="00F35349"/>
    <w:pPr>
      <w:shd w:val="clear" w:color="auto" w:fill="000080"/>
    </w:pPr>
    <w:rPr>
      <w:rFonts w:ascii="Tahoma" w:hAnsi="Tahoma"/>
    </w:rPr>
  </w:style>
  <w:style w:type="paragraph" w:customStyle="1" w:styleId="campo4">
    <w:name w:val="campo4"/>
    <w:basedOn w:val="campo3"/>
    <w:next w:val="Normal"/>
    <w:rsid w:val="00F35349"/>
  </w:style>
  <w:style w:type="paragraph" w:customStyle="1" w:styleId="est1">
    <w:name w:val="est1"/>
    <w:basedOn w:val="Ttulo1"/>
    <w:next w:val="Normal"/>
    <w:rsid w:val="00F35349"/>
    <w:pPr>
      <w:numPr>
        <w:numId w:val="0"/>
      </w:numPr>
      <w:ind w:left="709" w:hanging="709"/>
    </w:pPr>
  </w:style>
  <w:style w:type="paragraph" w:customStyle="1" w:styleId="est2">
    <w:name w:val="est2"/>
    <w:basedOn w:val="Ttulo2"/>
    <w:next w:val="Normal"/>
    <w:rsid w:val="00F35349"/>
    <w:pPr>
      <w:numPr>
        <w:numId w:val="7"/>
      </w:numPr>
    </w:pPr>
  </w:style>
  <w:style w:type="paragraph" w:customStyle="1" w:styleId="est3">
    <w:name w:val="est3"/>
    <w:basedOn w:val="Ttulo3"/>
    <w:next w:val="Normal"/>
    <w:rsid w:val="00F35349"/>
    <w:pPr>
      <w:numPr>
        <w:ilvl w:val="0"/>
        <w:numId w:val="0"/>
      </w:numPr>
      <w:ind w:left="709" w:hanging="709"/>
    </w:pPr>
  </w:style>
  <w:style w:type="paragraph" w:styleId="Ttulo">
    <w:name w:val="Title"/>
    <w:basedOn w:val="Normal"/>
    <w:next w:val="Normal"/>
    <w:qFormat/>
    <w:rsid w:val="00F35349"/>
    <w:pPr>
      <w:spacing w:before="360" w:after="240"/>
      <w:ind w:firstLine="0"/>
      <w:jc w:val="center"/>
      <w:outlineLvl w:val="0"/>
    </w:pPr>
    <w:rPr>
      <w:b/>
      <w:caps/>
      <w:kern w:val="28"/>
      <w:sz w:val="24"/>
    </w:rPr>
  </w:style>
  <w:style w:type="paragraph" w:styleId="Sumrio4">
    <w:name w:val="toc 4"/>
    <w:basedOn w:val="Normal"/>
    <w:next w:val="Normal"/>
    <w:semiHidden/>
    <w:rsid w:val="00F35349"/>
    <w:pPr>
      <w:tabs>
        <w:tab w:val="left" w:pos="3261"/>
        <w:tab w:val="right" w:leader="dot" w:pos="8888"/>
      </w:tabs>
      <w:ind w:left="3260" w:hanging="992"/>
    </w:pPr>
    <w:rPr>
      <w:noProof/>
    </w:rPr>
  </w:style>
  <w:style w:type="paragraph" w:styleId="Sumrio5">
    <w:name w:val="toc 5"/>
    <w:basedOn w:val="Normal"/>
    <w:next w:val="Normal"/>
    <w:semiHidden/>
    <w:rsid w:val="00F35349"/>
    <w:pPr>
      <w:ind w:left="960"/>
    </w:pPr>
  </w:style>
  <w:style w:type="paragraph" w:styleId="Legenda">
    <w:name w:val="caption"/>
    <w:basedOn w:val="Normal"/>
    <w:next w:val="Normal"/>
    <w:qFormat/>
    <w:rsid w:val="00F35349"/>
    <w:pPr>
      <w:spacing w:before="120" w:after="120"/>
      <w:ind w:firstLine="0"/>
      <w:jc w:val="center"/>
    </w:pPr>
    <w:rPr>
      <w:b/>
    </w:rPr>
  </w:style>
  <w:style w:type="paragraph" w:customStyle="1" w:styleId="campo1">
    <w:name w:val="campo1"/>
    <w:next w:val="Normal"/>
    <w:rsid w:val="00F35349"/>
    <w:pPr>
      <w:spacing w:after="60"/>
      <w:jc w:val="center"/>
    </w:pPr>
    <w:rPr>
      <w:rFonts w:ascii="Arial" w:hAnsi="Arial"/>
      <w:b/>
      <w:caps/>
      <w:noProof/>
      <w:sz w:val="36"/>
    </w:rPr>
  </w:style>
  <w:style w:type="paragraph" w:customStyle="1" w:styleId="campo2">
    <w:name w:val="campo2"/>
    <w:next w:val="Normal"/>
    <w:rsid w:val="00F35349"/>
    <w:pPr>
      <w:spacing w:after="60"/>
      <w:jc w:val="center"/>
    </w:pPr>
    <w:rPr>
      <w:rFonts w:ascii="Arial" w:hAnsi="Arial"/>
      <w:b/>
      <w:noProof/>
      <w:sz w:val="28"/>
    </w:rPr>
  </w:style>
  <w:style w:type="paragraph" w:customStyle="1" w:styleId="campo3">
    <w:name w:val="campo3"/>
    <w:basedOn w:val="campo2"/>
    <w:next w:val="Normal"/>
    <w:rsid w:val="00F35349"/>
  </w:style>
  <w:style w:type="paragraph" w:customStyle="1" w:styleId="campo5">
    <w:name w:val="campo5"/>
    <w:basedOn w:val="campo4"/>
    <w:next w:val="Normal"/>
    <w:rsid w:val="00F35349"/>
  </w:style>
  <w:style w:type="paragraph" w:customStyle="1" w:styleId="Contedo">
    <w:name w:val="Conteúdo"/>
    <w:next w:val="Normal"/>
    <w:rsid w:val="00F35349"/>
    <w:pPr>
      <w:spacing w:before="240" w:after="480"/>
      <w:jc w:val="both"/>
    </w:pPr>
    <w:rPr>
      <w:rFonts w:ascii="Arial" w:hAnsi="Arial"/>
      <w:b/>
      <w:noProof/>
      <w:sz w:val="28"/>
    </w:rPr>
  </w:style>
  <w:style w:type="paragraph" w:customStyle="1" w:styleId="logoprojeto">
    <w:name w:val="logo projeto"/>
    <w:next w:val="Normal"/>
    <w:rsid w:val="00F35349"/>
    <w:pPr>
      <w:jc w:val="center"/>
    </w:pPr>
    <w:rPr>
      <w:rFonts w:ascii="Arial" w:hAnsi="Arial"/>
      <w:b/>
      <w:noProof/>
      <w:sz w:val="24"/>
    </w:rPr>
  </w:style>
  <w:style w:type="paragraph" w:styleId="Sumrio6">
    <w:name w:val="toc 6"/>
    <w:basedOn w:val="Normal"/>
    <w:next w:val="Normal"/>
    <w:semiHidden/>
    <w:rsid w:val="00F35349"/>
    <w:pPr>
      <w:ind w:left="1000"/>
    </w:pPr>
  </w:style>
  <w:style w:type="paragraph" w:styleId="Sumrio7">
    <w:name w:val="toc 7"/>
    <w:basedOn w:val="Normal"/>
    <w:next w:val="Normal"/>
    <w:semiHidden/>
    <w:rsid w:val="00F35349"/>
    <w:pPr>
      <w:ind w:left="1200"/>
    </w:pPr>
  </w:style>
  <w:style w:type="paragraph" w:styleId="Sumrio8">
    <w:name w:val="toc 8"/>
    <w:basedOn w:val="Normal"/>
    <w:next w:val="Normal"/>
    <w:semiHidden/>
    <w:rsid w:val="00F35349"/>
    <w:pPr>
      <w:ind w:left="1400"/>
    </w:pPr>
  </w:style>
  <w:style w:type="paragraph" w:styleId="Sumrio9">
    <w:name w:val="toc 9"/>
    <w:basedOn w:val="Normal"/>
    <w:next w:val="Normal"/>
    <w:semiHidden/>
    <w:rsid w:val="00F35349"/>
    <w:pPr>
      <w:ind w:left="1600"/>
    </w:pPr>
  </w:style>
  <w:style w:type="character" w:styleId="Hyperlink">
    <w:name w:val="Hyperlink"/>
    <w:basedOn w:val="Fontepargpadro"/>
    <w:uiPriority w:val="99"/>
    <w:rsid w:val="00F35349"/>
    <w:rPr>
      <w:color w:val="0000FF"/>
      <w:u w:val="single"/>
    </w:rPr>
  </w:style>
  <w:style w:type="character" w:styleId="HiperlinkVisitado">
    <w:name w:val="FollowedHyperlink"/>
    <w:basedOn w:val="Fontepargpadro"/>
    <w:rsid w:val="00F35349"/>
    <w:rPr>
      <w:color w:val="800080"/>
      <w:u w:val="single"/>
    </w:rPr>
  </w:style>
  <w:style w:type="paragraph" w:styleId="Recuodecorpodetexto">
    <w:name w:val="Body Text Indent"/>
    <w:basedOn w:val="Normal"/>
    <w:rsid w:val="00F35349"/>
    <w:pPr>
      <w:tabs>
        <w:tab w:val="left" w:pos="7230"/>
      </w:tabs>
      <w:ind w:right="3" w:firstLine="567"/>
    </w:pPr>
  </w:style>
  <w:style w:type="paragraph" w:customStyle="1" w:styleId="Bullet1">
    <w:name w:val="Bullet 1"/>
    <w:basedOn w:val="Normal"/>
    <w:rsid w:val="00F35349"/>
    <w:pPr>
      <w:numPr>
        <w:numId w:val="2"/>
      </w:numPr>
      <w:spacing w:after="120"/>
    </w:pPr>
    <w:rPr>
      <w:sz w:val="24"/>
      <w:lang w:eastAsia="en-US"/>
    </w:rPr>
  </w:style>
  <w:style w:type="paragraph" w:customStyle="1" w:styleId="Bullet2">
    <w:name w:val="Bullet 2"/>
    <w:basedOn w:val="Normal"/>
    <w:rsid w:val="00F35349"/>
    <w:pPr>
      <w:numPr>
        <w:numId w:val="3"/>
      </w:numPr>
      <w:tabs>
        <w:tab w:val="left" w:pos="567"/>
      </w:tabs>
      <w:ind w:left="1135" w:hanging="284"/>
    </w:pPr>
    <w:rPr>
      <w:sz w:val="24"/>
      <w:lang w:eastAsia="en-US"/>
    </w:rPr>
  </w:style>
  <w:style w:type="paragraph" w:customStyle="1" w:styleId="Bullet3">
    <w:name w:val="Bullet 3"/>
    <w:basedOn w:val="Normal"/>
    <w:rsid w:val="00F35349"/>
    <w:pPr>
      <w:numPr>
        <w:numId w:val="4"/>
      </w:numPr>
      <w:tabs>
        <w:tab w:val="left" w:pos="567"/>
      </w:tabs>
      <w:ind w:left="1702" w:hanging="284"/>
    </w:pPr>
    <w:rPr>
      <w:sz w:val="24"/>
      <w:lang w:eastAsia="en-US"/>
    </w:rPr>
  </w:style>
  <w:style w:type="paragraph" w:customStyle="1" w:styleId="Espaocapa">
    <w:name w:val="Espaço_capa"/>
    <w:basedOn w:val="Normal"/>
    <w:rsid w:val="00F35349"/>
    <w:pPr>
      <w:spacing w:before="120" w:after="120"/>
      <w:ind w:firstLine="0"/>
      <w:jc w:val="center"/>
    </w:pPr>
    <w:rPr>
      <w:sz w:val="36"/>
    </w:rPr>
  </w:style>
  <w:style w:type="paragraph" w:customStyle="1" w:styleId="Listatabela">
    <w:name w:val="Lista tabela"/>
    <w:basedOn w:val="Listabul"/>
    <w:rsid w:val="00F35349"/>
    <w:pPr>
      <w:numPr>
        <w:numId w:val="20"/>
      </w:numPr>
      <w:spacing w:after="60"/>
    </w:pPr>
  </w:style>
  <w:style w:type="character" w:customStyle="1" w:styleId="pointsmall">
    <w:name w:val="point_small"/>
    <w:basedOn w:val="Fontepargpadro"/>
    <w:rsid w:val="00F35349"/>
  </w:style>
  <w:style w:type="character" w:styleId="Refdecomentrio">
    <w:name w:val="annotation reference"/>
    <w:basedOn w:val="Fontepargpadro"/>
    <w:semiHidden/>
    <w:rsid w:val="00F35349"/>
    <w:rPr>
      <w:sz w:val="16"/>
      <w:szCs w:val="16"/>
    </w:rPr>
  </w:style>
  <w:style w:type="character" w:styleId="Refdenotaderodap">
    <w:name w:val="footnote reference"/>
    <w:basedOn w:val="Fontepargpadro"/>
    <w:semiHidden/>
    <w:rsid w:val="00F35349"/>
    <w:rPr>
      <w:vertAlign w:val="superscript"/>
    </w:rPr>
  </w:style>
  <w:style w:type="paragraph" w:styleId="Textodecomentrio">
    <w:name w:val="annotation text"/>
    <w:basedOn w:val="Normal"/>
    <w:semiHidden/>
    <w:rsid w:val="00F35349"/>
  </w:style>
  <w:style w:type="paragraph" w:customStyle="1" w:styleId="Textotabela">
    <w:name w:val="Texto tabela"/>
    <w:basedOn w:val="Normal"/>
    <w:rsid w:val="00F35349"/>
    <w:pPr>
      <w:ind w:firstLine="0"/>
    </w:pPr>
  </w:style>
  <w:style w:type="paragraph" w:customStyle="1" w:styleId="Textotabela-ttulos">
    <w:name w:val="Texto tabela - títulos"/>
    <w:basedOn w:val="Textotabela"/>
    <w:rsid w:val="00F35349"/>
    <w:rPr>
      <w:b/>
      <w:sz w:val="24"/>
    </w:rPr>
  </w:style>
  <w:style w:type="paragraph" w:customStyle="1" w:styleId="Textotabela-negrito">
    <w:name w:val="Texto tabela - negrito"/>
    <w:basedOn w:val="Textotabela-ttulos"/>
    <w:rsid w:val="00F35349"/>
    <w:rPr>
      <w:sz w:val="20"/>
    </w:rPr>
  </w:style>
  <w:style w:type="paragraph" w:customStyle="1" w:styleId="Verbete">
    <w:name w:val="Verbete"/>
    <w:basedOn w:val="Corpodetexto"/>
    <w:rsid w:val="00F35349"/>
    <w:pPr>
      <w:keepNext/>
      <w:spacing w:before="120" w:after="120"/>
      <w:ind w:left="1134" w:hanging="1134"/>
    </w:pPr>
    <w:rPr>
      <w:b/>
      <w:sz w:val="24"/>
      <w:lang w:val="en-US" w:eastAsia="en-US"/>
    </w:rPr>
  </w:style>
  <w:style w:type="paragraph" w:customStyle="1" w:styleId="CabecalhoTabela">
    <w:name w:val="CabecalhoTabela"/>
    <w:basedOn w:val="Cabealho"/>
    <w:rsid w:val="00F35349"/>
    <w:rPr>
      <w:b/>
    </w:rPr>
  </w:style>
  <w:style w:type="paragraph" w:customStyle="1" w:styleId="infoblue">
    <w:name w:val="infoblue"/>
    <w:basedOn w:val="Normal"/>
    <w:rsid w:val="00F35349"/>
    <w:pPr>
      <w:spacing w:before="0" w:after="120" w:line="240" w:lineRule="atLeast"/>
      <w:ind w:left="720" w:firstLine="0"/>
      <w:jc w:val="left"/>
    </w:pPr>
    <w:rPr>
      <w:rFonts w:ascii="Times New Roman" w:eastAsia="Arial Unicode MS" w:hAnsi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3045B7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609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09B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51247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5124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e">
    <w:name w:val="Emphasis"/>
    <w:basedOn w:val="Fontepargpadro"/>
    <w:qFormat/>
    <w:rsid w:val="001C2B8B"/>
    <w:rPr>
      <w:i/>
      <w:iCs/>
    </w:rPr>
  </w:style>
  <w:style w:type="character" w:styleId="Forte">
    <w:name w:val="Strong"/>
    <w:basedOn w:val="Fontepargpadro"/>
    <w:qFormat/>
    <w:rsid w:val="001C2B8B"/>
    <w:rPr>
      <w:b/>
      <w:bCs/>
    </w:rPr>
  </w:style>
  <w:style w:type="paragraph" w:styleId="NormalWeb">
    <w:name w:val="Normal (Web)"/>
    <w:basedOn w:val="Normal"/>
    <w:uiPriority w:val="99"/>
    <w:unhideWhenUsed/>
    <w:rsid w:val="00F7043B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mateia_junior\Desktop\Requisitos-SBB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BB53-01C3-4252-B028-F56893E3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Requisitos-SBB.dot</Template>
  <TotalTime>224</TotalTime>
  <Pages>1</Pages>
  <Words>2897</Words>
  <Characters>15649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CiclOO</vt:lpstr>
    </vt:vector>
  </TitlesOfParts>
  <Company>CPqD</Company>
  <LinksUpToDate>false</LinksUpToDate>
  <CharactersWithSpaces>18509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CiclOO</dc:title>
  <dc:creator>José de Arimatéia Carvalho Silva Junior</dc:creator>
  <cp:lastModifiedBy>User</cp:lastModifiedBy>
  <cp:revision>15</cp:revision>
  <cp:lastPrinted>2021-05-17T22:18:00Z</cp:lastPrinted>
  <dcterms:created xsi:type="dcterms:W3CDTF">2019-05-21T17:46:00Z</dcterms:created>
  <dcterms:modified xsi:type="dcterms:W3CDTF">2021-05-17T22:20:00Z</dcterms:modified>
</cp:coreProperties>
</file>